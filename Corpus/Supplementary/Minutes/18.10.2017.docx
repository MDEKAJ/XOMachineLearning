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4AAB9FD2" w:rsidR="00A979E1" w:rsidRDefault="00461B25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7E3CB5">
        <w:rPr>
          <w:rStyle w:val="SubtleEmphasis"/>
        </w:rPr>
        <w:t>18</w:t>
      </w:r>
      <w:r w:rsidR="00F61E32">
        <w:rPr>
          <w:rStyle w:val="SubtleEmphasis"/>
        </w:rPr>
        <w:t>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2D5E4D">
        <w:rPr>
          <w:rStyle w:val="SubtleEmphasis"/>
        </w:rPr>
        <w:t>3</w:t>
      </w:r>
      <w:r w:rsidR="00F61E32">
        <w:rPr>
          <w:rStyle w:val="SubtleEmphasis"/>
        </w:rPr>
        <w:t>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D5E4D">
            <w:rPr>
              <w:rStyle w:val="SubtleEmphasis"/>
            </w:rPr>
            <w:t xml:space="preserve">Cornwallis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461B25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1549ED98" w:rsidR="00A979E1" w:rsidRDefault="002D5E4D" w:rsidP="00F61E32">
                  <w:pPr>
                    <w:spacing w:after="0"/>
                  </w:pPr>
                  <w:r>
                    <w:t>Group/Supervisor</w:t>
                  </w:r>
                  <w:r w:rsidR="00CE4ABD">
                    <w:t xml:space="preserve">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461B25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5B418D48" w:rsidR="00A979E1" w:rsidRDefault="002D5E4D" w:rsidP="00F61E32">
                  <w:pPr>
                    <w:spacing w:after="0"/>
                  </w:pPr>
                  <w:r>
                    <w:t xml:space="preserve">Weekly scheduled 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0265C523" w:rsidR="00A979E1" w:rsidRDefault="002D5E4D" w:rsidP="00F61E32">
                  <w:pPr>
                    <w:spacing w:after="0"/>
                  </w:pPr>
                  <w:r>
                    <w:t xml:space="preserve">Radu Grigore </w:t>
                  </w:r>
                </w:p>
              </w:tc>
            </w:tr>
            <w:tr w:rsidR="00A979E1" w14:paraId="66A4C67C" w14:textId="77777777" w:rsidTr="002D5E4D">
              <w:trPr>
                <w:trHeight w:val="477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2D5E4D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7B977B36" w14:textId="77777777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3BA73216" w:rsidR="00F61E32" w:rsidRDefault="002D5E4D" w:rsidP="00F61E32">
            <w:pPr>
              <w:spacing w:after="0"/>
            </w:pPr>
            <w:proofErr w:type="spellStart"/>
            <w:r>
              <w:t>Tahmoor</w:t>
            </w:r>
            <w:proofErr w:type="spellEnd"/>
            <w:r>
              <w:t xml:space="preserve"> </w:t>
            </w:r>
            <w:proofErr w:type="spellStart"/>
            <w:r>
              <w:t>Ulhaq</w:t>
            </w:r>
            <w:proofErr w:type="spellEnd"/>
          </w:p>
        </w:tc>
      </w:tr>
    </w:tbl>
    <w:p w14:paraId="3A3FADDC" w14:textId="77777777" w:rsidR="00A979E1" w:rsidRDefault="00461B25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7012E62F" w:rsidR="00A979E1" w:rsidRDefault="00461B25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5320C">
            <w:rPr>
              <w:rStyle w:val="SubtleEmphasis"/>
            </w:rPr>
            <w:t>15minutes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2D5E4D">
        <w:rPr>
          <w:rStyle w:val="SubtleEmphasis"/>
        </w:rPr>
        <w:t xml:space="preserve">Organization </w:t>
      </w:r>
    </w:p>
    <w:p w14:paraId="1B5B97B1" w14:textId="370B094A" w:rsidR="00A979E1" w:rsidRDefault="00461B25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 w:rsidRPr="0015320C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 xml:space="preserve">: </w:t>
      </w:r>
      <w:r w:rsidR="00FD2B08">
        <w:rPr>
          <w:lang w:val="en-GB" w:bidi="en-GB"/>
        </w:rPr>
        <w:t xml:space="preserve">The group and supervisor discussed how we were organizing our project. We explained that we were using various multi-user cloud tools such as OneDrive and </w:t>
      </w:r>
      <w:r w:rsidR="0015320C">
        <w:rPr>
          <w:lang w:val="en-GB" w:bidi="en-GB"/>
        </w:rPr>
        <w:t>Google-Drive</w:t>
      </w:r>
      <w:r w:rsidR="00FD2B08">
        <w:rPr>
          <w:lang w:val="en-GB" w:bidi="en-GB"/>
        </w:rPr>
        <w:t>, and looking to move onto GitHub.</w:t>
      </w:r>
    </w:p>
    <w:p w14:paraId="18745379" w14:textId="11A4F018" w:rsidR="00A979E1" w:rsidRDefault="00461B25" w:rsidP="00FC3D3B">
      <w:pPr>
        <w:rPr>
          <w:lang w:val="en-GB" w:bidi="en-GB"/>
        </w:rPr>
      </w:pPr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 xml:space="preserve">: </w:t>
      </w:r>
      <w:r w:rsidR="00FD2B08">
        <w:rPr>
          <w:lang w:val="en-GB" w:bidi="en-GB"/>
        </w:rPr>
        <w:t xml:space="preserve">It was decided that we would move the project onto </w:t>
      </w:r>
      <w:r w:rsidR="0015320C">
        <w:rPr>
          <w:lang w:val="en-GB" w:bidi="en-GB"/>
        </w:rPr>
        <w:t>GitHub</w:t>
      </w:r>
      <w:r w:rsidR="00FD2B08">
        <w:rPr>
          <w:lang w:val="en-GB" w:bidi="en-GB"/>
        </w:rPr>
        <w:t>.</w:t>
      </w:r>
    </w:p>
    <w:p w14:paraId="432BA5A3" w14:textId="5035F380" w:rsidR="00DD7528" w:rsidRDefault="00461B25" w:rsidP="00DD7528">
      <w:pPr>
        <w:pStyle w:val="Heading2"/>
      </w:pPr>
      <w:sdt>
        <w:sdtPr>
          <w:alias w:val="Agenda 1, time allocated:"/>
          <w:tag w:val="Agenda 1, time allocated:"/>
          <w:id w:val="-1575346262"/>
          <w:placeholder>
            <w:docPart w:val="DBF770C6F8603849B29C1491BBDDC95F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Time allocated</w:t>
          </w:r>
        </w:sdtContent>
      </w:sdt>
      <w:r w:rsidR="00DD7528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146178900"/>
          <w:placeholder>
            <w:docPart w:val="74CD9716CECB184A85B291AF6AAC5BB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5320C">
            <w:rPr>
              <w:rStyle w:val="SubtleEmphasis"/>
            </w:rPr>
            <w:t>35</w:t>
          </w:r>
        </w:sdtContent>
      </w:sdt>
      <w:r w:rsidR="00DD7528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910454488"/>
          <w:placeholder>
            <w:docPart w:val="4C64B4C813E1C84292516B99A262AC3A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Agenda topic</w:t>
          </w:r>
        </w:sdtContent>
      </w:sdt>
      <w:r w:rsidR="00DD7528">
        <w:rPr>
          <w:lang w:val="en-GB" w:bidi="en-GB"/>
        </w:rPr>
        <w:t xml:space="preserve"> </w:t>
      </w:r>
      <w:r w:rsidR="00690A47">
        <w:rPr>
          <w:rStyle w:val="SubtleEmphasis"/>
          <w:sz w:val="21"/>
        </w:rPr>
        <w:t>Discussing major classes within the project</w:t>
      </w:r>
    </w:p>
    <w:p w14:paraId="7C7E23D2" w14:textId="286124DB" w:rsidR="00DD7528" w:rsidRDefault="00461B25" w:rsidP="00DD7528">
      <w:sdt>
        <w:sdtPr>
          <w:alias w:val="Agenda 1, discussion:"/>
          <w:tag w:val="Agenda 1, discussion:"/>
          <w:id w:val="-1631860229"/>
          <w:placeholder>
            <w:docPart w:val="F182234FB8F61A429C594E5EB53D928E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Discussion</w:t>
          </w:r>
        </w:sdtContent>
      </w:sdt>
      <w:r w:rsidR="00DD7528">
        <w:rPr>
          <w:lang w:val="en-GB" w:bidi="en-GB"/>
        </w:rPr>
        <w:t xml:space="preserve">: </w:t>
      </w:r>
      <w:r w:rsidR="00690A47">
        <w:rPr>
          <w:lang w:val="en-GB" w:bidi="en-GB"/>
        </w:rPr>
        <w:t xml:space="preserve">The group and supervisor discussed which major classes would be needed for the Machine Learning project. We also discusses what function each class would complete. </w:t>
      </w:r>
    </w:p>
    <w:p w14:paraId="3094D349" w14:textId="6B633123" w:rsidR="00A773E6" w:rsidRDefault="00461B25" w:rsidP="00F73787">
      <w:sdt>
        <w:sdtPr>
          <w:alias w:val="Agenda 1, conclusion:"/>
          <w:tag w:val="Agenda 1, conclusion:"/>
          <w:id w:val="157350482"/>
          <w:placeholder>
            <w:docPart w:val="FBDFA5DA01B0F046B99AB755F6784851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Conclusion</w:t>
          </w:r>
        </w:sdtContent>
      </w:sdt>
      <w:r w:rsidR="00DD7528">
        <w:rPr>
          <w:lang w:val="en-GB" w:bidi="en-GB"/>
        </w:rPr>
        <w:t xml:space="preserve">: </w:t>
      </w:r>
      <w:r w:rsidR="009D7468">
        <w:rPr>
          <w:lang w:val="en-GB" w:bidi="en-GB"/>
        </w:rPr>
        <w:t xml:space="preserve">It was concluded that the system would have </w:t>
      </w:r>
      <w:r w:rsidR="009050C8">
        <w:rPr>
          <w:lang w:val="en-GB" w:bidi="en-GB"/>
        </w:rPr>
        <w:t xml:space="preserve">four major classes; Game class, User </w:t>
      </w:r>
      <w:r w:rsidR="00633DA8">
        <w:rPr>
          <w:lang w:val="en-GB" w:bidi="en-GB"/>
        </w:rPr>
        <w:t>Interface, User</w:t>
      </w:r>
      <w:r w:rsidR="00522E46">
        <w:rPr>
          <w:lang w:val="en-GB" w:bidi="en-GB"/>
        </w:rPr>
        <w:t xml:space="preserve"> Class, </w:t>
      </w:r>
      <w:r w:rsidR="00F73787">
        <w:rPr>
          <w:lang w:val="en-GB" w:bidi="en-GB"/>
        </w:rPr>
        <w:t xml:space="preserve">AI class. </w:t>
      </w:r>
    </w:p>
    <w:p w14:paraId="06A3E93E" w14:textId="77777777" w:rsidR="00DD7528" w:rsidRDefault="00DD7528" w:rsidP="00517BD3">
      <w:pPr>
        <w:ind w:left="0"/>
      </w:pPr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9"/>
        <w:gridCol w:w="2233"/>
      </w:tblGrid>
      <w:tr w:rsidR="00A979E1" w:rsidRPr="00E52810" w14:paraId="033B1670" w14:textId="77777777" w:rsidTr="00C3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77777777" w:rsidR="00A979E1" w:rsidRPr="00E52810" w:rsidRDefault="00461B25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9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3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C31F64">
        <w:trPr>
          <w:trHeight w:val="519"/>
        </w:trPr>
        <w:tc>
          <w:tcPr>
            <w:tcW w:w="6301" w:type="dxa"/>
          </w:tcPr>
          <w:p w14:paraId="0CD867E2" w14:textId="3DB9A8ED" w:rsidR="00A979E1" w:rsidRPr="00E52810" w:rsidRDefault="004347B5" w:rsidP="00F73787">
            <w:pPr>
              <w:ind w:left="0"/>
            </w:pPr>
            <w:r>
              <w:t xml:space="preserve">Create </w:t>
            </w:r>
            <w:r w:rsidR="00C31F64">
              <w:t>Organization</w:t>
            </w:r>
          </w:p>
        </w:tc>
        <w:tc>
          <w:tcPr>
            <w:tcW w:w="2359" w:type="dxa"/>
          </w:tcPr>
          <w:p w14:paraId="65160E7C" w14:textId="77777777" w:rsidR="00A979E1" w:rsidRPr="00E52810" w:rsidRDefault="00767B72" w:rsidP="00767B72">
            <w:pPr>
              <w:ind w:left="0"/>
            </w:pPr>
            <w:r>
              <w:t>Group responsibility</w:t>
            </w:r>
          </w:p>
        </w:tc>
        <w:tc>
          <w:tcPr>
            <w:tcW w:w="2233" w:type="dxa"/>
          </w:tcPr>
          <w:p w14:paraId="1A36A386" w14:textId="12F07101" w:rsidR="00A979E1" w:rsidRPr="00E52810" w:rsidRDefault="007E3CB5" w:rsidP="00767B72">
            <w:pPr>
              <w:ind w:left="0"/>
            </w:pPr>
            <w:r>
              <w:t>26</w:t>
            </w:r>
            <w:r w:rsidR="00767B72">
              <w:t>/10/2017</w:t>
            </w:r>
          </w:p>
        </w:tc>
      </w:tr>
      <w:tr w:rsidR="00A979E1" w:rsidRPr="00E52810" w14:paraId="008D7AC5" w14:textId="77777777" w:rsidTr="00C31F64">
        <w:trPr>
          <w:trHeight w:val="1269"/>
        </w:trPr>
        <w:tc>
          <w:tcPr>
            <w:tcW w:w="6301" w:type="dxa"/>
          </w:tcPr>
          <w:p w14:paraId="405EEB1C" w14:textId="15E7CCAF" w:rsidR="00A979E1" w:rsidRDefault="004347B5" w:rsidP="00340EFE">
            <w:pPr>
              <w:ind w:left="0"/>
            </w:pPr>
            <w:r>
              <w:t>Create</w:t>
            </w:r>
            <w:r w:rsidR="0034519B">
              <w:t xml:space="preserve"> major classes </w:t>
            </w:r>
            <w:r>
              <w:t>discussed within the project</w:t>
            </w:r>
            <w:bookmarkStart w:id="0" w:name="_GoBack"/>
            <w:bookmarkEnd w:id="0"/>
          </w:p>
          <w:p w14:paraId="51B7F46B" w14:textId="7134FF83" w:rsidR="004B1AB0" w:rsidRDefault="004B1AB0" w:rsidP="00340EFE">
            <w:pPr>
              <w:ind w:left="0"/>
            </w:pPr>
          </w:p>
          <w:p w14:paraId="5FD0C632" w14:textId="327A0564" w:rsidR="00517BD3" w:rsidRPr="00E52810" w:rsidRDefault="00517BD3" w:rsidP="00340EFE">
            <w:pPr>
              <w:ind w:left="0"/>
            </w:pPr>
          </w:p>
        </w:tc>
        <w:tc>
          <w:tcPr>
            <w:tcW w:w="2359" w:type="dxa"/>
          </w:tcPr>
          <w:p w14:paraId="65E25FA9" w14:textId="2229F469" w:rsidR="00517BD3" w:rsidRDefault="00AF3BB8" w:rsidP="004B1AB0">
            <w:pPr>
              <w:ind w:left="0"/>
            </w:pPr>
            <w:r>
              <w:t>Group responsibility</w:t>
            </w:r>
          </w:p>
          <w:p w14:paraId="40946FCD" w14:textId="328FE622" w:rsidR="00A979E1" w:rsidRPr="004B1AB0" w:rsidRDefault="004B1AB0" w:rsidP="004B1AB0">
            <w:pPr>
              <w:ind w:left="0"/>
            </w:pPr>
            <w:r>
              <w:t xml:space="preserve">   </w:t>
            </w:r>
          </w:p>
        </w:tc>
        <w:tc>
          <w:tcPr>
            <w:tcW w:w="2233" w:type="dxa"/>
          </w:tcPr>
          <w:p w14:paraId="11AA1576" w14:textId="088894AD" w:rsidR="007C0BCC" w:rsidRDefault="007E3CB5" w:rsidP="00767B72">
            <w:pPr>
              <w:ind w:left="0"/>
            </w:pPr>
            <w:r>
              <w:t>26</w:t>
            </w:r>
            <w:r w:rsidR="00767B72">
              <w:t>/10/2017</w:t>
            </w:r>
          </w:p>
          <w:p w14:paraId="329A0A34" w14:textId="77777777" w:rsidR="00B579DE" w:rsidRDefault="00B579DE" w:rsidP="00767B72">
            <w:pPr>
              <w:ind w:left="0"/>
            </w:pPr>
          </w:p>
          <w:p w14:paraId="5A863DBD" w14:textId="77777777" w:rsidR="00B579DE" w:rsidRDefault="00B579DE" w:rsidP="00767B72">
            <w:pPr>
              <w:ind w:left="0"/>
            </w:pPr>
          </w:p>
          <w:p w14:paraId="6AFB551F" w14:textId="77777777" w:rsidR="00B579DE" w:rsidRDefault="00B579DE" w:rsidP="00767B72">
            <w:pPr>
              <w:ind w:left="0"/>
            </w:pPr>
          </w:p>
          <w:p w14:paraId="11157DF3" w14:textId="15AD8689" w:rsidR="00B579DE" w:rsidRPr="00E52810" w:rsidRDefault="00B579DE" w:rsidP="00767B72">
            <w:pPr>
              <w:ind w:left="0"/>
            </w:pPr>
          </w:p>
        </w:tc>
      </w:tr>
    </w:tbl>
    <w:p w14:paraId="120B0C8B" w14:textId="7EBEAC32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t>Next Meeting Date | Time</w:t>
      </w:r>
      <w:r w:rsidR="00B579DE">
        <w:rPr>
          <w:lang w:val="en-GB" w:bidi="en-GB"/>
        </w:rPr>
        <w:t xml:space="preserve"> </w:t>
      </w:r>
      <w:r w:rsidR="007E3CB5">
        <w:rPr>
          <w:rStyle w:val="SubtleEmphasis"/>
        </w:rPr>
        <w:t>26</w:t>
      </w:r>
      <w:r w:rsidR="00B579DE">
        <w:rPr>
          <w:rStyle w:val="SubtleEmphasis"/>
        </w:rPr>
        <w:t>/10/2017</w:t>
      </w:r>
      <w:r w:rsidR="00B579DE" w:rsidRPr="003665F5">
        <w:rPr>
          <w:rStyle w:val="SubtleEmphasis"/>
          <w:lang w:val="en-GB" w:bidi="en-GB"/>
        </w:rPr>
        <w:t xml:space="preserve"> | </w:t>
      </w:r>
      <w:r w:rsidR="007E3CB5">
        <w:rPr>
          <w:rStyle w:val="SubtleEmphasis"/>
        </w:rPr>
        <w:t>2:4</w:t>
      </w:r>
      <w:r w:rsidR="00B579DE">
        <w:rPr>
          <w:rStyle w:val="SubtleEmphasis"/>
        </w:rPr>
        <w:t>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EndPr/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E3CB5">
            <w:rPr>
              <w:rStyle w:val="SubtleEmphasis"/>
            </w:rPr>
            <w:t xml:space="preserve">Cornwallis </w:t>
          </w:r>
          <w:r w:rsidR="00B579DE">
            <w:rPr>
              <w:rStyle w:val="SubtleEmphasis"/>
            </w:rPr>
            <w:t xml:space="preserve"> </w:t>
          </w:r>
        </w:sdtContent>
      </w:sdt>
    </w:p>
    <w:p w14:paraId="4EAB807A" w14:textId="77777777" w:rsidR="00A979E1" w:rsidRDefault="00A979E1" w:rsidP="00340EFE">
      <w:pPr>
        <w:ind w:left="0"/>
      </w:pPr>
    </w:p>
    <w:p w14:paraId="246CA8E8" w14:textId="77777777" w:rsidR="00A979E1" w:rsidRDefault="00461B25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461B25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461B25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D8B39" w14:textId="77777777" w:rsidR="00461B25" w:rsidRDefault="00461B25">
      <w:pPr>
        <w:spacing w:after="0"/>
      </w:pPr>
      <w:r>
        <w:separator/>
      </w:r>
    </w:p>
  </w:endnote>
  <w:endnote w:type="continuationSeparator" w:id="0">
    <w:p w14:paraId="2FDB5130" w14:textId="77777777" w:rsidR="00461B25" w:rsidRDefault="00461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4347B5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31BAA" w14:textId="77777777" w:rsidR="00461B25" w:rsidRDefault="00461B25">
      <w:pPr>
        <w:spacing w:after="0"/>
      </w:pPr>
      <w:r>
        <w:separator/>
      </w:r>
    </w:p>
  </w:footnote>
  <w:footnote w:type="continuationSeparator" w:id="0">
    <w:p w14:paraId="0396EFB4" w14:textId="77777777" w:rsidR="00461B25" w:rsidRDefault="00461B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14C08"/>
    <w:rsid w:val="00070359"/>
    <w:rsid w:val="00070820"/>
    <w:rsid w:val="000E7445"/>
    <w:rsid w:val="001005E5"/>
    <w:rsid w:val="0010798C"/>
    <w:rsid w:val="00107A25"/>
    <w:rsid w:val="001118FD"/>
    <w:rsid w:val="00152CC8"/>
    <w:rsid w:val="0015320C"/>
    <w:rsid w:val="0017681F"/>
    <w:rsid w:val="001C4546"/>
    <w:rsid w:val="001C7D4B"/>
    <w:rsid w:val="002B6C94"/>
    <w:rsid w:val="002D5E4D"/>
    <w:rsid w:val="002E7469"/>
    <w:rsid w:val="002F4ABE"/>
    <w:rsid w:val="00340EFE"/>
    <w:rsid w:val="0034519B"/>
    <w:rsid w:val="003B1BCE"/>
    <w:rsid w:val="003B7B72"/>
    <w:rsid w:val="003C1B81"/>
    <w:rsid w:val="003C6B6C"/>
    <w:rsid w:val="0041439B"/>
    <w:rsid w:val="004347B5"/>
    <w:rsid w:val="00444D8F"/>
    <w:rsid w:val="00461B25"/>
    <w:rsid w:val="004A0861"/>
    <w:rsid w:val="004B1AB0"/>
    <w:rsid w:val="004C36FE"/>
    <w:rsid w:val="004E11D3"/>
    <w:rsid w:val="00517BD3"/>
    <w:rsid w:val="00522E46"/>
    <w:rsid w:val="0052642B"/>
    <w:rsid w:val="0053311F"/>
    <w:rsid w:val="00557792"/>
    <w:rsid w:val="005E0C89"/>
    <w:rsid w:val="005E7D19"/>
    <w:rsid w:val="00633DA8"/>
    <w:rsid w:val="0066086F"/>
    <w:rsid w:val="00672A6F"/>
    <w:rsid w:val="0067591D"/>
    <w:rsid w:val="00690A47"/>
    <w:rsid w:val="006928B4"/>
    <w:rsid w:val="006D571F"/>
    <w:rsid w:val="006F5A3F"/>
    <w:rsid w:val="006F601D"/>
    <w:rsid w:val="00714174"/>
    <w:rsid w:val="00717E96"/>
    <w:rsid w:val="007253CC"/>
    <w:rsid w:val="00733285"/>
    <w:rsid w:val="007619CE"/>
    <w:rsid w:val="00767B72"/>
    <w:rsid w:val="007C0BCC"/>
    <w:rsid w:val="007C424E"/>
    <w:rsid w:val="007E3CB5"/>
    <w:rsid w:val="008431CB"/>
    <w:rsid w:val="008E2FAF"/>
    <w:rsid w:val="009050C8"/>
    <w:rsid w:val="00925AFD"/>
    <w:rsid w:val="0093449B"/>
    <w:rsid w:val="009916AE"/>
    <w:rsid w:val="009D2D96"/>
    <w:rsid w:val="009D7468"/>
    <w:rsid w:val="009D750F"/>
    <w:rsid w:val="00A560F3"/>
    <w:rsid w:val="00A64552"/>
    <w:rsid w:val="00A71E6B"/>
    <w:rsid w:val="00A7354A"/>
    <w:rsid w:val="00A773E6"/>
    <w:rsid w:val="00A979E1"/>
    <w:rsid w:val="00AD6C39"/>
    <w:rsid w:val="00AF3BB8"/>
    <w:rsid w:val="00B037BE"/>
    <w:rsid w:val="00B04F71"/>
    <w:rsid w:val="00B45E12"/>
    <w:rsid w:val="00B579DE"/>
    <w:rsid w:val="00BB7162"/>
    <w:rsid w:val="00C12D7B"/>
    <w:rsid w:val="00C31F64"/>
    <w:rsid w:val="00C9013A"/>
    <w:rsid w:val="00CB50F2"/>
    <w:rsid w:val="00CE4ABD"/>
    <w:rsid w:val="00CF5C61"/>
    <w:rsid w:val="00D62FDE"/>
    <w:rsid w:val="00D6466C"/>
    <w:rsid w:val="00D90A37"/>
    <w:rsid w:val="00DC2307"/>
    <w:rsid w:val="00DD7528"/>
    <w:rsid w:val="00E52810"/>
    <w:rsid w:val="00E70F21"/>
    <w:rsid w:val="00EA66EA"/>
    <w:rsid w:val="00EB43FE"/>
    <w:rsid w:val="00EC7C3D"/>
    <w:rsid w:val="00EE6F63"/>
    <w:rsid w:val="00F10281"/>
    <w:rsid w:val="00F45ED3"/>
    <w:rsid w:val="00F560A1"/>
    <w:rsid w:val="00F61E32"/>
    <w:rsid w:val="00F6749A"/>
    <w:rsid w:val="00F73787"/>
    <w:rsid w:val="00F77189"/>
    <w:rsid w:val="00F801AC"/>
    <w:rsid w:val="00FC130B"/>
    <w:rsid w:val="00FC3D3B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3C0A2C" w:rsidRDefault="009B7C65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3C0A2C" w:rsidRDefault="009B7C65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DBF770C6F8603849B29C1491BBDDC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B0E2D-3911-884D-87C4-7ECA71408D20}"/>
      </w:docPartPr>
      <w:docPartBody>
        <w:p w:rsidR="00015092" w:rsidRDefault="000E359B" w:rsidP="000E359B">
          <w:pPr>
            <w:pStyle w:val="DBF770C6F8603849B29C1491BBDDC95F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74CD9716CECB184A85B291AF6AAC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95543-1C5E-7042-94FD-2E0EA12F6AD7}"/>
      </w:docPartPr>
      <w:docPartBody>
        <w:p w:rsidR="00015092" w:rsidRDefault="000E359B" w:rsidP="000E359B">
          <w:pPr>
            <w:pStyle w:val="74CD9716CECB184A85B291AF6AAC5BB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4C64B4C813E1C84292516B99A262A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D313-52C9-2E41-B503-8498183F6C45}"/>
      </w:docPartPr>
      <w:docPartBody>
        <w:p w:rsidR="00015092" w:rsidRDefault="000E359B" w:rsidP="000E359B">
          <w:pPr>
            <w:pStyle w:val="4C64B4C813E1C84292516B99A262AC3A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F182234FB8F61A429C594E5EB53D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5DB-3F63-084E-B2C4-A58B0973C8DB}"/>
      </w:docPartPr>
      <w:docPartBody>
        <w:p w:rsidR="00015092" w:rsidRDefault="000E359B" w:rsidP="000E359B">
          <w:pPr>
            <w:pStyle w:val="F182234FB8F61A429C594E5EB53D928E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FBDFA5DA01B0F046B99AB755F678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DDB8-A287-924C-B18D-D00367DC62AD}"/>
      </w:docPartPr>
      <w:docPartBody>
        <w:p w:rsidR="00015092" w:rsidRDefault="000E359B" w:rsidP="000E359B">
          <w:pPr>
            <w:pStyle w:val="FBDFA5DA01B0F046B99AB755F6784851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15092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15092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015092"/>
    <w:rsid w:val="00033F6E"/>
    <w:rsid w:val="000E359B"/>
    <w:rsid w:val="00391D8B"/>
    <w:rsid w:val="003C0A2C"/>
    <w:rsid w:val="0041410E"/>
    <w:rsid w:val="004B0B1A"/>
    <w:rsid w:val="00505674"/>
    <w:rsid w:val="007E491F"/>
    <w:rsid w:val="009B7C65"/>
    <w:rsid w:val="00A30C53"/>
    <w:rsid w:val="00C657F1"/>
    <w:rsid w:val="00D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18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Microsoft Office User</cp:lastModifiedBy>
  <cp:revision>5</cp:revision>
  <dcterms:created xsi:type="dcterms:W3CDTF">2018-01-30T23:35:00Z</dcterms:created>
  <dcterms:modified xsi:type="dcterms:W3CDTF">2018-01-31T13:16:00Z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