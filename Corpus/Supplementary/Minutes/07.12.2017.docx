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9B57" w14:textId="77777777" w:rsidR="00A979E1" w:rsidRDefault="00767B72" w:rsidP="00767B72">
      <w:pPr>
        <w:pStyle w:val="Title"/>
        <w:ind w:left="0"/>
      </w:pPr>
      <w:r>
        <w:t>Meeting Minutes</w:t>
      </w:r>
    </w:p>
    <w:p w14:paraId="0E391500" w14:textId="59AFF093" w:rsidR="00A979E1" w:rsidRDefault="00505F71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2145CC628C54A04CAB09124F9F799CC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date | time</w:t>
          </w:r>
        </w:sdtContent>
      </w:sdt>
      <w:r w:rsidR="00A979E1">
        <w:rPr>
          <w:lang w:val="en-GB" w:bidi="en-GB"/>
        </w:rPr>
        <w:t xml:space="preserve"> </w:t>
      </w:r>
      <w:r w:rsidR="00942F30">
        <w:rPr>
          <w:rStyle w:val="SubtleEmphasis"/>
        </w:rPr>
        <w:t>7/12</w:t>
      </w:r>
      <w:r w:rsidR="00F61E32">
        <w:rPr>
          <w:rStyle w:val="SubtleEmphasis"/>
        </w:rPr>
        <w:t>/2017</w:t>
      </w:r>
      <w:r w:rsidR="00A979E1" w:rsidRPr="003665F5">
        <w:rPr>
          <w:rStyle w:val="SubtleEmphasis"/>
          <w:lang w:val="en-GB" w:bidi="en-GB"/>
        </w:rPr>
        <w:t xml:space="preserve"> | </w:t>
      </w:r>
      <w:r w:rsidR="00F33FFA">
        <w:rPr>
          <w:rStyle w:val="SubtleEmphasis"/>
        </w:rPr>
        <w:t>3:30</w:t>
      </w:r>
      <w:r w:rsidR="00F61E32">
        <w:rPr>
          <w:rStyle w:val="SubtleEmphasis"/>
        </w:rPr>
        <w:t>pm</w:t>
      </w:r>
      <w:r w:rsidR="00A979E1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910582416"/>
          <w:placeholder>
            <w:docPart w:val="928FE238D373A145A41C8E16D797260F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location</w:t>
          </w:r>
        </w:sdtContent>
      </w:sdt>
      <w:r w:rsidR="00A979E1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A3F8F4D9785FD54D9C2FF56BA88480C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33FFA">
            <w:rPr>
              <w:rStyle w:val="SubtleEmphasis"/>
            </w:rPr>
            <w:t>Cornwallis</w:t>
          </w:r>
          <w:r w:rsidR="00F61E32">
            <w:rPr>
              <w:rStyle w:val="SubtleEmphasis"/>
            </w:rPr>
            <w:t xml:space="preserve"> 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4A4E55D5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 and timekeeper"/>
            </w:tblPr>
            <w:tblGrid>
              <w:gridCol w:w="2407"/>
              <w:gridCol w:w="2983"/>
            </w:tblGrid>
            <w:tr w:rsidR="00A979E1" w14:paraId="2883282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EE763E9" w14:textId="77777777" w:rsidR="00A979E1" w:rsidRPr="00A979E1" w:rsidRDefault="00505F71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2F061B8E08542F488E7A6D137BAE9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DF0C35A" w14:textId="743DD25B" w:rsidR="00A979E1" w:rsidRDefault="00CE4ABD" w:rsidP="00F61E32">
                  <w:pPr>
                    <w:spacing w:after="0"/>
                  </w:pPr>
                  <w:r>
                    <w:t xml:space="preserve">Group </w:t>
                  </w:r>
                </w:p>
              </w:tc>
            </w:tr>
            <w:tr w:rsidR="00A979E1" w14:paraId="22C498AE" w14:textId="77777777" w:rsidTr="00F61E32">
              <w:trPr>
                <w:trHeight w:val="297"/>
              </w:trPr>
              <w:tc>
                <w:tcPr>
                  <w:tcW w:w="2311" w:type="dxa"/>
                  <w:tcBorders>
                    <w:left w:val="nil"/>
                  </w:tcBorders>
                </w:tcPr>
                <w:p w14:paraId="4AA7BBC1" w14:textId="77777777" w:rsidR="00A979E1" w:rsidRPr="00A979E1" w:rsidRDefault="00505F71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6BF0240DADF57D479848627B839898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FDAAA51" w14:textId="01887122" w:rsidR="00A979E1" w:rsidRDefault="00517BD3" w:rsidP="00F61E32">
                  <w:pPr>
                    <w:spacing w:after="0"/>
                  </w:pPr>
                  <w:r>
                    <w:t>Review</w:t>
                  </w:r>
                </w:p>
              </w:tc>
            </w:tr>
            <w:tr w:rsidR="00A979E1" w14:paraId="6BF8BFA7" w14:textId="77777777" w:rsidTr="00A32320">
              <w:trPr>
                <w:trHeight w:val="450"/>
              </w:trPr>
              <w:tc>
                <w:tcPr>
                  <w:tcW w:w="2311" w:type="dxa"/>
                  <w:tcBorders>
                    <w:left w:val="nil"/>
                  </w:tcBorders>
                </w:tcPr>
                <w:p w14:paraId="6B2207FA" w14:textId="18E02A43" w:rsidR="00A979E1" w:rsidRPr="00A979E1" w:rsidRDefault="009D2D96" w:rsidP="009D2D96">
                  <w:pPr>
                    <w:pStyle w:val="Heading3"/>
                  </w:pPr>
                  <w:r>
                    <w:t xml:space="preserve">Supervisor 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398E793" w14:textId="7EBC25B8" w:rsidR="00A979E1" w:rsidRDefault="00A32320" w:rsidP="00F61E32">
                  <w:pPr>
                    <w:spacing w:after="0"/>
                  </w:pPr>
                  <w:r>
                    <w:t xml:space="preserve">Radu Grigore </w:t>
                  </w:r>
                </w:p>
              </w:tc>
            </w:tr>
            <w:tr w:rsidR="00A979E1" w14:paraId="66A4C67C" w14:textId="77777777" w:rsidTr="00F61E32">
              <w:trPr>
                <w:trHeight w:val="441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D24A58BC0ACB1D42A88F01C46212D5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DD4DEC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5033213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  <w:tr w:rsidR="00A979E1" w14:paraId="28EAEF17" w14:textId="77777777" w:rsidTr="009D2D96">
              <w:trPr>
                <w:trHeight w:val="378"/>
              </w:trPr>
              <w:sdt>
                <w:sdtPr>
                  <w:alias w:val="Timekeeper:"/>
                  <w:tag w:val="Timekeeper:"/>
                  <w:id w:val="2113625791"/>
                  <w:placeholder>
                    <w:docPart w:val="EFBCCEFC2050C248B89A5BD9C976AD9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5A5F7D1B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C4F4A87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</w:tbl>
          <w:p w14:paraId="57E31B3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3E9839B1" w14:textId="77777777" w:rsidR="00A979E1" w:rsidRPr="00137619" w:rsidRDefault="00F61E32" w:rsidP="00D578F4">
            <w:pPr>
              <w:spacing w:after="0"/>
            </w:pPr>
            <w:r>
              <w:t>Met Dekaj</w:t>
            </w:r>
          </w:p>
          <w:p w14:paraId="70EA08ED" w14:textId="77777777" w:rsidR="00A979E1" w:rsidRDefault="00F61E32" w:rsidP="00F61E32">
            <w:pPr>
              <w:spacing w:after="0"/>
            </w:pPr>
            <w:r>
              <w:t>Paul Crawford</w:t>
            </w:r>
          </w:p>
          <w:p w14:paraId="5D654CD4" w14:textId="77777777" w:rsidR="00F61E32" w:rsidRDefault="00F61E32" w:rsidP="00F61E32">
            <w:pPr>
              <w:spacing w:after="0"/>
            </w:pPr>
            <w:r>
              <w:t>Basiru Andrew</w:t>
            </w:r>
          </w:p>
          <w:p w14:paraId="7B977B36" w14:textId="0867D473" w:rsidR="004C36FE" w:rsidRDefault="004C36FE" w:rsidP="00F61E32">
            <w:pPr>
              <w:spacing w:after="0"/>
            </w:pPr>
            <w:r>
              <w:t xml:space="preserve">James </w:t>
            </w:r>
            <w:r w:rsidR="00EC7C3D">
              <w:t>Hannigan</w:t>
            </w:r>
          </w:p>
          <w:p w14:paraId="6E5B941F" w14:textId="59A5879F" w:rsidR="00F61E32" w:rsidRDefault="00D40B8D" w:rsidP="00F61E32">
            <w:pPr>
              <w:spacing w:after="0"/>
            </w:pPr>
            <w:r>
              <w:t xml:space="preserve">Tahmoor </w:t>
            </w:r>
            <w:proofErr w:type="spellStart"/>
            <w:r>
              <w:t>Ulqin</w:t>
            </w:r>
            <w:proofErr w:type="spellEnd"/>
          </w:p>
        </w:tc>
      </w:tr>
    </w:tbl>
    <w:p w14:paraId="3A3FADDC" w14:textId="77777777" w:rsidR="00A979E1" w:rsidRDefault="00505F71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6191EE448CA45641984E613A3664D0FE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topics</w:t>
          </w:r>
        </w:sdtContent>
      </w:sdt>
    </w:p>
    <w:p w14:paraId="37FDB6D3" w14:textId="04DA24BE" w:rsidR="00A979E1" w:rsidRDefault="00505F71" w:rsidP="00A979E1">
      <w:pPr>
        <w:pStyle w:val="Heading2"/>
      </w:pPr>
      <w:sdt>
        <w:sdtPr>
          <w:alias w:val="Agenda 1, time allocated:"/>
          <w:tag w:val="Agenda 1, time allocated:"/>
          <w:id w:val="-548305236"/>
          <w:placeholder>
            <w:docPart w:val="3243D5B846CF82429035FD8FE96C9F86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Time allocated</w:t>
          </w:r>
        </w:sdtContent>
      </w:sdt>
      <w:r w:rsidR="00A979E1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52EB859617D454AB27C128FBDC0933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037BE">
            <w:rPr>
              <w:rStyle w:val="SubtleEmphasis"/>
            </w:rPr>
            <w:t>1hour</w:t>
          </w:r>
        </w:sdtContent>
      </w:sdt>
      <w:r w:rsidR="00A979E1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F8445291CB03434A82679FAEFDA62E34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</w:t>
          </w:r>
        </w:sdtContent>
      </w:sdt>
      <w:r w:rsidR="00A979E1">
        <w:rPr>
          <w:lang w:val="en-GB" w:bidi="en-GB"/>
        </w:rPr>
        <w:t xml:space="preserve"> </w:t>
      </w:r>
      <w:r w:rsidR="009D750F">
        <w:rPr>
          <w:rStyle w:val="SubtleEmphasis"/>
        </w:rPr>
        <w:t>Review feedback from Radu</w:t>
      </w:r>
    </w:p>
    <w:p w14:paraId="2B5B1535" w14:textId="27290734" w:rsidR="00D939EC" w:rsidRDefault="00505F71" w:rsidP="00BF2280">
      <w:pPr>
        <w:ind w:left="0"/>
      </w:pPr>
      <w:sdt>
        <w:sdtPr>
          <w:alias w:val="Agenda 1, discussion:"/>
          <w:tag w:val="Agenda 1, discussion:"/>
          <w:id w:val="-1435744640"/>
          <w:placeholder>
            <w:docPart w:val="9012D07CB45D7D4D9355EB92D4DE40FB"/>
          </w:placeholder>
          <w:temporary/>
          <w:showingPlcHdr/>
          <w15:appearance w15:val="hidden"/>
        </w:sdtPr>
        <w:sdtEndPr/>
        <w:sdtContent>
          <w:r w:rsidR="00D939EC">
            <w:rPr>
              <w:lang w:val="en-GB" w:bidi="en-GB"/>
            </w:rPr>
            <w:t>Discussion</w:t>
          </w:r>
        </w:sdtContent>
      </w:sdt>
      <w:r w:rsidR="00D939EC">
        <w:rPr>
          <w:lang w:val="en-GB" w:bidi="en-GB"/>
        </w:rPr>
        <w:t xml:space="preserve">: </w:t>
      </w:r>
      <w:r w:rsidR="00942F30">
        <w:t>By this meeting the project was now in the format of a website designed in HTML/CSS with a JavaScript application running the Tic-Tac-Toe game and algorithm. Upon review, the supervisor was pleased with the progress of the website and application. At this point, Tic-Tac-Toe included a functioning AI using minimax algorithm. However, our secondary game (Gomoku) was still not developed.</w:t>
      </w:r>
    </w:p>
    <w:p w14:paraId="578C7764" w14:textId="77777777" w:rsidR="00BF2280" w:rsidRDefault="00BF2280" w:rsidP="00BF2280">
      <w:pPr>
        <w:ind w:left="0"/>
      </w:pPr>
    </w:p>
    <w:p w14:paraId="60494BCC" w14:textId="2768425A" w:rsidR="00D939EC" w:rsidRDefault="00505F71" w:rsidP="00D939EC">
      <w:pPr>
        <w:rPr>
          <w:lang w:val="en-GB" w:bidi="en-GB"/>
        </w:rPr>
      </w:pPr>
      <w:sdt>
        <w:sdtPr>
          <w:alias w:val="Agenda 1, conclusion:"/>
          <w:tag w:val="Agenda 1, conclusion:"/>
          <w:id w:val="-556850697"/>
          <w:placeholder>
            <w:docPart w:val="B5AC0D261543984AA3344DA42DF18ACC"/>
          </w:placeholder>
          <w:temporary/>
          <w:showingPlcHdr/>
          <w15:appearance w15:val="hidden"/>
        </w:sdtPr>
        <w:sdtEndPr/>
        <w:sdtContent>
          <w:r w:rsidR="00D939EC">
            <w:rPr>
              <w:lang w:val="en-GB" w:bidi="en-GB"/>
            </w:rPr>
            <w:t>Conclusion</w:t>
          </w:r>
        </w:sdtContent>
      </w:sdt>
      <w:r w:rsidR="00D939EC">
        <w:rPr>
          <w:lang w:val="en-GB" w:bidi="en-GB"/>
        </w:rPr>
        <w:t xml:space="preserve">: </w:t>
      </w:r>
      <w:r w:rsidR="00942F30">
        <w:rPr>
          <w:lang w:val="en-GB" w:bidi="en-GB"/>
        </w:rPr>
        <w:t>Improve the website design and functionality to show scores, player turns and more. Create and implement a functioning application for Gomoku with functioning AI.</w:t>
      </w:r>
    </w:p>
    <w:p w14:paraId="6F988699" w14:textId="49708010" w:rsidR="002450C6" w:rsidRDefault="002450C6" w:rsidP="00D939EC">
      <w:pPr>
        <w:rPr>
          <w:lang w:val="en-GB" w:bidi="en-GB"/>
        </w:rPr>
      </w:pPr>
    </w:p>
    <w:tbl>
      <w:tblPr>
        <w:tblStyle w:val="Meetingminutes"/>
        <w:tblW w:w="5063" w:type="pct"/>
        <w:tblLayout w:type="fixed"/>
        <w:tblLook w:val="04A0" w:firstRow="1" w:lastRow="0" w:firstColumn="1" w:lastColumn="0" w:noHBand="0" w:noVBand="1"/>
      </w:tblPr>
      <w:tblGrid>
        <w:gridCol w:w="6326"/>
        <w:gridCol w:w="2361"/>
        <w:gridCol w:w="2249"/>
      </w:tblGrid>
      <w:tr w:rsidR="002450C6" w:rsidRPr="00E52810" w14:paraId="39A52CC1" w14:textId="77777777" w:rsidTr="0024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tcW w:w="6326" w:type="dxa"/>
          </w:tcPr>
          <w:p w14:paraId="5FD6A84F" w14:textId="1A1E17C4" w:rsidR="002450C6" w:rsidRPr="00E52810" w:rsidRDefault="00505F71" w:rsidP="002C4E83">
            <w:sdt>
              <w:sdtPr>
                <w:alias w:val="Agenda 2, action items:"/>
                <w:tag w:val="Agenda 2, action items:"/>
                <w:id w:val="500931695"/>
                <w:placeholder>
                  <w:docPart w:val="3E8D41E4DEE21243A5EB6CBA54CB0445"/>
                </w:placeholder>
                <w:temporary/>
                <w:showingPlcHdr/>
                <w15:appearance w15:val="hidden"/>
              </w:sdtPr>
              <w:sdtEndPr/>
              <w:sdtContent>
                <w:r w:rsidR="002450C6" w:rsidRPr="00E52810">
                  <w:rPr>
                    <w:lang w:val="en-GB" w:bidi="en-GB"/>
                  </w:rPr>
                  <w:t>Action items</w:t>
                </w:r>
              </w:sdtContent>
            </w:sdt>
            <w:r w:rsidR="002450C6">
              <w:t xml:space="preserve"> from last meeting</w:t>
            </w:r>
          </w:p>
        </w:tc>
        <w:sdt>
          <w:sdtPr>
            <w:alias w:val="Agenda 2, person responsible:"/>
            <w:tag w:val="Agenda 2, person responsible:"/>
            <w:id w:val="-1305846785"/>
            <w:placeholder>
              <w:docPart w:val="16E042660B9B594686BE45430499994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61" w:type="dxa"/>
              </w:tcPr>
              <w:p w14:paraId="4903CECB" w14:textId="77777777" w:rsidR="002450C6" w:rsidRPr="00E52810" w:rsidRDefault="002450C6" w:rsidP="002C4E83">
                <w:r w:rsidRPr="00E52810">
                  <w:rPr>
                    <w:lang w:val="en-GB" w:bidi="en-GB"/>
                  </w:rPr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-1666621256"/>
            <w:placeholder>
              <w:docPart w:val="295E1D084083954B98FB089B271EB4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49" w:type="dxa"/>
              </w:tcPr>
              <w:p w14:paraId="32211165" w14:textId="77777777" w:rsidR="002450C6" w:rsidRPr="00E52810" w:rsidRDefault="002450C6" w:rsidP="002C4E83">
                <w:r w:rsidRPr="00E52810">
                  <w:rPr>
                    <w:lang w:val="en-GB" w:bidi="en-GB"/>
                  </w:rPr>
                  <w:t>Deadline</w:t>
                </w:r>
              </w:p>
            </w:tc>
          </w:sdtContent>
        </w:sdt>
      </w:tr>
      <w:tr w:rsidR="00942F30" w:rsidRPr="00E52810" w14:paraId="06E8E65C" w14:textId="77777777" w:rsidTr="002450C6">
        <w:trPr>
          <w:trHeight w:val="424"/>
        </w:trPr>
        <w:tc>
          <w:tcPr>
            <w:tcW w:w="6326" w:type="dxa"/>
          </w:tcPr>
          <w:p w14:paraId="3032EB68" w14:textId="77777777" w:rsidR="00942F30" w:rsidRDefault="00942F30" w:rsidP="00942F30">
            <w:pPr>
              <w:ind w:left="0"/>
            </w:pPr>
            <w:r>
              <w:t>Create a website</w:t>
            </w:r>
          </w:p>
          <w:p w14:paraId="2C7DD42B" w14:textId="77777777" w:rsidR="00942F30" w:rsidRDefault="00942F30" w:rsidP="00942F30">
            <w:pPr>
              <w:ind w:left="0"/>
            </w:pPr>
          </w:p>
          <w:p w14:paraId="1ED6DD3F" w14:textId="724131DC" w:rsidR="00942F30" w:rsidRPr="00E52810" w:rsidRDefault="00942F30" w:rsidP="00942F30">
            <w:pPr>
              <w:ind w:left="0"/>
            </w:pPr>
            <w:r>
              <w:t>Transfer Java application into JavaScript</w:t>
            </w:r>
          </w:p>
        </w:tc>
        <w:tc>
          <w:tcPr>
            <w:tcW w:w="2361" w:type="dxa"/>
          </w:tcPr>
          <w:p w14:paraId="4A22C69F" w14:textId="77777777" w:rsidR="00942F30" w:rsidRDefault="00942F30" w:rsidP="00942F30">
            <w:pPr>
              <w:ind w:left="0"/>
            </w:pPr>
            <w:r>
              <w:t>Met Dekaj</w:t>
            </w:r>
          </w:p>
          <w:p w14:paraId="332AABC9" w14:textId="77777777" w:rsidR="00942F30" w:rsidRDefault="00942F30" w:rsidP="00942F30">
            <w:pPr>
              <w:ind w:left="0"/>
            </w:pPr>
            <w:r>
              <w:t>James Hannigan</w:t>
            </w:r>
          </w:p>
          <w:p w14:paraId="070D18B0" w14:textId="77777777" w:rsidR="00942F30" w:rsidRDefault="00942F30" w:rsidP="00942F30">
            <w:pPr>
              <w:ind w:left="0"/>
            </w:pPr>
            <w:r>
              <w:t>James Hannigan</w:t>
            </w:r>
          </w:p>
          <w:p w14:paraId="3CA7CECC" w14:textId="77777777" w:rsidR="00942F30" w:rsidRPr="00E52810" w:rsidRDefault="00942F30" w:rsidP="00942F30">
            <w:pPr>
              <w:ind w:left="0"/>
            </w:pPr>
          </w:p>
        </w:tc>
        <w:tc>
          <w:tcPr>
            <w:tcW w:w="2249" w:type="dxa"/>
          </w:tcPr>
          <w:p w14:paraId="5FE44167" w14:textId="77777777" w:rsidR="00942F30" w:rsidRDefault="00942F30" w:rsidP="00942F30">
            <w:pPr>
              <w:ind w:left="0"/>
            </w:pPr>
            <w:r>
              <w:t>7//12/2017</w:t>
            </w:r>
          </w:p>
          <w:p w14:paraId="52AE0520" w14:textId="77777777" w:rsidR="00942F30" w:rsidRDefault="00942F30" w:rsidP="00942F30">
            <w:pPr>
              <w:ind w:left="0"/>
            </w:pPr>
            <w:r>
              <w:t>7/12/2017</w:t>
            </w:r>
          </w:p>
          <w:p w14:paraId="3FD91AE0" w14:textId="79078E5D" w:rsidR="00942F30" w:rsidRPr="00E52810" w:rsidRDefault="00942F30" w:rsidP="00942F30">
            <w:pPr>
              <w:ind w:left="0"/>
            </w:pPr>
            <w:r>
              <w:t>7/12/2017</w:t>
            </w:r>
          </w:p>
        </w:tc>
      </w:tr>
    </w:tbl>
    <w:p w14:paraId="4EA725D3" w14:textId="7EC0C43D" w:rsidR="00044190" w:rsidRDefault="00044190" w:rsidP="00D7610A">
      <w:pPr>
        <w:ind w:left="0"/>
      </w:pPr>
    </w:p>
    <w:tbl>
      <w:tblPr>
        <w:tblStyle w:val="Meetingminutes"/>
        <w:tblW w:w="5043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1"/>
        <w:gridCol w:w="2352"/>
        <w:gridCol w:w="2240"/>
      </w:tblGrid>
      <w:tr w:rsidR="00A979E1" w:rsidRPr="00E52810" w14:paraId="033B1670" w14:textId="77777777" w:rsidTr="00B57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1" w:type="dxa"/>
          </w:tcPr>
          <w:p w14:paraId="41B2FE28" w14:textId="4C5C09DC" w:rsidR="00A979E1" w:rsidRPr="00E52810" w:rsidRDefault="00505F71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E3081DDBF88DF4C99E2B1B4B21F74B2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en-GB" w:bidi="en-GB"/>
                  </w:rPr>
                  <w:t>Action items</w:t>
                </w:r>
              </w:sdtContent>
            </w:sdt>
            <w:r w:rsidR="002450C6">
              <w:t xml:space="preserve"> for next meeting</w:t>
            </w:r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2778CA60A923E94E920A000C150160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52" w:type="dxa"/>
              </w:tcPr>
              <w:p w14:paraId="0ACD1D06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D453C0AEE9426E4B80C6A67A378A5C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40" w:type="dxa"/>
              </w:tcPr>
              <w:p w14:paraId="79DF3682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Deadline</w:t>
                </w:r>
              </w:p>
            </w:tc>
          </w:sdtContent>
        </w:sdt>
      </w:tr>
      <w:tr w:rsidR="00D939EC" w:rsidRPr="00E52810" w14:paraId="21E23ECF" w14:textId="77777777" w:rsidTr="00B579DE">
        <w:trPr>
          <w:trHeight w:val="1269"/>
        </w:trPr>
        <w:tc>
          <w:tcPr>
            <w:tcW w:w="6301" w:type="dxa"/>
          </w:tcPr>
          <w:p w14:paraId="24B0089D" w14:textId="2B20B8BC" w:rsidR="00D939EC" w:rsidRDefault="00942F30" w:rsidP="00340EFE">
            <w:pPr>
              <w:ind w:left="0"/>
            </w:pPr>
            <w:r>
              <w:t xml:space="preserve">Improve website design and functionality </w:t>
            </w:r>
          </w:p>
          <w:p w14:paraId="0816CB88" w14:textId="77777777" w:rsidR="00604B43" w:rsidRDefault="00604B43" w:rsidP="00340EFE">
            <w:pPr>
              <w:ind w:left="0"/>
            </w:pPr>
          </w:p>
          <w:p w14:paraId="747F0513" w14:textId="02B857A5" w:rsidR="00604B43" w:rsidRDefault="00942F30" w:rsidP="00340EFE">
            <w:pPr>
              <w:ind w:left="0"/>
            </w:pPr>
            <w:r>
              <w:t>Implement functioning Gomoku application</w:t>
            </w:r>
            <w:bookmarkStart w:id="0" w:name="_GoBack"/>
            <w:bookmarkEnd w:id="0"/>
          </w:p>
        </w:tc>
        <w:tc>
          <w:tcPr>
            <w:tcW w:w="2352" w:type="dxa"/>
          </w:tcPr>
          <w:p w14:paraId="3FC230CC" w14:textId="54098C49" w:rsidR="00604B43" w:rsidRDefault="00942F30" w:rsidP="00767B72">
            <w:pPr>
              <w:ind w:left="0"/>
            </w:pPr>
            <w:r>
              <w:t>Met Dekaj</w:t>
            </w:r>
          </w:p>
          <w:p w14:paraId="0D57A384" w14:textId="3B8CFD56" w:rsidR="00942F30" w:rsidRDefault="00942F30" w:rsidP="00767B72">
            <w:pPr>
              <w:ind w:left="0"/>
            </w:pPr>
            <w:r>
              <w:t>James Hannigan</w:t>
            </w:r>
          </w:p>
          <w:p w14:paraId="0D240A51" w14:textId="5B199861" w:rsidR="00604B43" w:rsidRDefault="00942F30" w:rsidP="00767B72">
            <w:pPr>
              <w:ind w:left="0"/>
            </w:pPr>
            <w:r>
              <w:t>James Hannigan</w:t>
            </w:r>
          </w:p>
          <w:p w14:paraId="0F3643F2" w14:textId="37A9E6ED" w:rsidR="00D939EC" w:rsidRDefault="00D939EC" w:rsidP="00604B43">
            <w:pPr>
              <w:ind w:left="0"/>
            </w:pPr>
          </w:p>
          <w:p w14:paraId="4B76FF73" w14:textId="2E83BEAA" w:rsidR="00604B43" w:rsidRPr="00604B43" w:rsidRDefault="00604B43" w:rsidP="00604B43">
            <w:pPr>
              <w:ind w:left="0"/>
            </w:pPr>
          </w:p>
        </w:tc>
        <w:tc>
          <w:tcPr>
            <w:tcW w:w="2240" w:type="dxa"/>
          </w:tcPr>
          <w:p w14:paraId="6F367D06" w14:textId="219164D3" w:rsidR="00D939EC" w:rsidRDefault="00942F30" w:rsidP="00767B72">
            <w:pPr>
              <w:ind w:left="0"/>
            </w:pPr>
            <w:r>
              <w:t>15/02/2018</w:t>
            </w:r>
          </w:p>
          <w:p w14:paraId="31211DFF" w14:textId="2A7B8C98" w:rsidR="00382953" w:rsidRDefault="00382953" w:rsidP="00767B72">
            <w:pPr>
              <w:ind w:left="0"/>
            </w:pPr>
          </w:p>
          <w:p w14:paraId="3FC5C9F9" w14:textId="3ECF0F81" w:rsidR="00382953" w:rsidRDefault="00942F30" w:rsidP="00767B72">
            <w:pPr>
              <w:ind w:left="0"/>
            </w:pPr>
            <w:r>
              <w:t>15/02/2018</w:t>
            </w:r>
          </w:p>
        </w:tc>
      </w:tr>
    </w:tbl>
    <w:p w14:paraId="120B0C8B" w14:textId="241E8A3A" w:rsidR="00B579DE" w:rsidRDefault="00EA66EA" w:rsidP="00B579DE">
      <w:pPr>
        <w:pStyle w:val="Heading2"/>
        <w:pBdr>
          <w:top w:val="single" w:sz="4" w:space="2" w:color="1B587C" w:themeColor="accent3"/>
        </w:pBdr>
      </w:pPr>
      <w:r>
        <w:lastRenderedPageBreak/>
        <w:t>Next Meeting Date | Time</w:t>
      </w:r>
      <w:r w:rsidR="00B579DE">
        <w:rPr>
          <w:lang w:val="en-GB" w:bidi="en-GB"/>
        </w:rPr>
        <w:t xml:space="preserve"> </w:t>
      </w:r>
      <w:r w:rsidR="00942F30">
        <w:rPr>
          <w:rStyle w:val="SubtleEmphasis"/>
        </w:rPr>
        <w:t>15/02/2018</w:t>
      </w:r>
      <w:r w:rsidR="00B579DE" w:rsidRPr="003665F5">
        <w:rPr>
          <w:rStyle w:val="SubtleEmphasis"/>
          <w:lang w:val="en-GB" w:bidi="en-GB"/>
        </w:rPr>
        <w:t xml:space="preserve"> | </w:t>
      </w:r>
      <w:r w:rsidR="00382953">
        <w:rPr>
          <w:rStyle w:val="SubtleEmphasis"/>
        </w:rPr>
        <w:t>3</w:t>
      </w:r>
      <w:r w:rsidR="00B579DE">
        <w:rPr>
          <w:rStyle w:val="SubtleEmphasis"/>
        </w:rPr>
        <w:t>:30pm</w:t>
      </w:r>
      <w:r w:rsidR="00B579DE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687178021"/>
          <w:placeholder>
            <w:docPart w:val="A4676550E873F148B35AB8A45591B03A"/>
          </w:placeholder>
          <w:temporary/>
          <w:showingPlcHdr/>
          <w15:appearance w15:val="hidden"/>
        </w:sdtPr>
        <w:sdtEndPr/>
        <w:sdtContent>
          <w:r w:rsidR="00B579DE">
            <w:rPr>
              <w:lang w:val="en-GB" w:bidi="en-GB"/>
            </w:rPr>
            <w:t>Meeting location</w:t>
          </w:r>
        </w:sdtContent>
      </w:sdt>
      <w:r w:rsidR="00B579DE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275608627"/>
          <w:placeholder>
            <w:docPart w:val="6042255B76464B4CBCC8A153332AEAE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450C6">
            <w:rPr>
              <w:rStyle w:val="SubtleEmphasis"/>
            </w:rPr>
            <w:t>Cornwallis</w:t>
          </w:r>
          <w:r w:rsidR="00B579DE">
            <w:rPr>
              <w:rStyle w:val="SubtleEmphasis"/>
            </w:rPr>
            <w:t xml:space="preserve"> </w:t>
          </w:r>
        </w:sdtContent>
      </w:sdt>
    </w:p>
    <w:p w14:paraId="4EAB807A" w14:textId="77777777" w:rsidR="00A979E1" w:rsidRDefault="00A979E1" w:rsidP="00340EFE">
      <w:pPr>
        <w:ind w:left="0"/>
      </w:pPr>
    </w:p>
    <w:p w14:paraId="246CA8E8" w14:textId="77777777" w:rsidR="00A979E1" w:rsidRDefault="00505F71" w:rsidP="00A979E1">
      <w:sdt>
        <w:sdtPr>
          <w:alias w:val="Observers:"/>
          <w:tag w:val="Observers:"/>
          <w:id w:val="620197708"/>
          <w:placeholder>
            <w:docPart w:val="E72F5CC56AA6C746A65F912410147E98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Observers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77989063" w14:textId="77777777" w:rsidR="00A979E1" w:rsidRDefault="00505F71" w:rsidP="00A979E1">
      <w:sdt>
        <w:sdtPr>
          <w:alias w:val="Resource persons:"/>
          <w:tag w:val="Resource persons:"/>
          <w:id w:val="1871578218"/>
          <w:placeholder>
            <w:docPart w:val="1DCD6D1310763F4F97AA0722DF2CE45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Resource persons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32E82A70" w14:textId="77777777" w:rsidR="0017681F" w:rsidRDefault="00505F71" w:rsidP="00E52810">
      <w:sdt>
        <w:sdtPr>
          <w:alias w:val="Special notes:"/>
          <w:tag w:val="Special notes:"/>
          <w:id w:val="2083322904"/>
          <w:placeholder>
            <w:docPart w:val="C7B9842A65393043951FEBC04423998A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Special notes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sectPr w:rsidR="0017681F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F4D1A" w14:textId="77777777" w:rsidR="00505F71" w:rsidRDefault="00505F71">
      <w:pPr>
        <w:spacing w:after="0"/>
      </w:pPr>
      <w:r>
        <w:separator/>
      </w:r>
    </w:p>
  </w:endnote>
  <w:endnote w:type="continuationSeparator" w:id="0">
    <w:p w14:paraId="21737F3D" w14:textId="77777777" w:rsidR="00505F71" w:rsidRDefault="00505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CDC1" w14:textId="77777777" w:rsidR="00CB50F2" w:rsidRDefault="00CB50F2" w:rsidP="00CB50F2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BF2280">
      <w:rPr>
        <w:noProof/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83ADE" w14:textId="77777777" w:rsidR="00505F71" w:rsidRDefault="00505F71">
      <w:pPr>
        <w:spacing w:after="0"/>
      </w:pPr>
      <w:r>
        <w:separator/>
      </w:r>
    </w:p>
  </w:footnote>
  <w:footnote w:type="continuationSeparator" w:id="0">
    <w:p w14:paraId="2A7A6CFE" w14:textId="77777777" w:rsidR="00505F71" w:rsidRDefault="00505F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642B7"/>
    <w:multiLevelType w:val="hybridMultilevel"/>
    <w:tmpl w:val="B2922B4E"/>
    <w:lvl w:ilvl="0" w:tplc="B6BE3648">
      <w:numFmt w:val="bullet"/>
      <w:lvlText w:val="-"/>
      <w:lvlJc w:val="left"/>
      <w:pPr>
        <w:ind w:left="432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3A97681B"/>
    <w:multiLevelType w:val="hybridMultilevel"/>
    <w:tmpl w:val="BF14D44E"/>
    <w:lvl w:ilvl="0" w:tplc="63948690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32"/>
    <w:rsid w:val="00014C08"/>
    <w:rsid w:val="00044190"/>
    <w:rsid w:val="00070359"/>
    <w:rsid w:val="00070820"/>
    <w:rsid w:val="000E7445"/>
    <w:rsid w:val="001005E5"/>
    <w:rsid w:val="00107A25"/>
    <w:rsid w:val="001118FD"/>
    <w:rsid w:val="00152CC8"/>
    <w:rsid w:val="0017681F"/>
    <w:rsid w:val="00177509"/>
    <w:rsid w:val="001C4546"/>
    <w:rsid w:val="001F5D7E"/>
    <w:rsid w:val="002450C6"/>
    <w:rsid w:val="00292B34"/>
    <w:rsid w:val="002B6C94"/>
    <w:rsid w:val="002E1EC8"/>
    <w:rsid w:val="002E7469"/>
    <w:rsid w:val="002F4ABE"/>
    <w:rsid w:val="00310588"/>
    <w:rsid w:val="0033741F"/>
    <w:rsid w:val="00340EFE"/>
    <w:rsid w:val="00382953"/>
    <w:rsid w:val="003B1BCE"/>
    <w:rsid w:val="003C1B81"/>
    <w:rsid w:val="003C6B6C"/>
    <w:rsid w:val="0041439B"/>
    <w:rsid w:val="00444D8F"/>
    <w:rsid w:val="004A0861"/>
    <w:rsid w:val="004B1AB0"/>
    <w:rsid w:val="004C36FE"/>
    <w:rsid w:val="00505F71"/>
    <w:rsid w:val="00517BD3"/>
    <w:rsid w:val="0052642B"/>
    <w:rsid w:val="0053311F"/>
    <w:rsid w:val="00557792"/>
    <w:rsid w:val="005A28CB"/>
    <w:rsid w:val="005E0C89"/>
    <w:rsid w:val="005E7D19"/>
    <w:rsid w:val="00604B43"/>
    <w:rsid w:val="0066086F"/>
    <w:rsid w:val="00672A6F"/>
    <w:rsid w:val="0067591D"/>
    <w:rsid w:val="006928B4"/>
    <w:rsid w:val="006D571F"/>
    <w:rsid w:val="006F5A3F"/>
    <w:rsid w:val="006F601D"/>
    <w:rsid w:val="00714174"/>
    <w:rsid w:val="00717E96"/>
    <w:rsid w:val="007253CC"/>
    <w:rsid w:val="00733285"/>
    <w:rsid w:val="007619CE"/>
    <w:rsid w:val="00765A8E"/>
    <w:rsid w:val="00767B72"/>
    <w:rsid w:val="007C0BCC"/>
    <w:rsid w:val="007C424E"/>
    <w:rsid w:val="0083467F"/>
    <w:rsid w:val="008431CB"/>
    <w:rsid w:val="008E2FAF"/>
    <w:rsid w:val="0093449B"/>
    <w:rsid w:val="00942F30"/>
    <w:rsid w:val="00952EED"/>
    <w:rsid w:val="009916AE"/>
    <w:rsid w:val="009D2D96"/>
    <w:rsid w:val="009D750F"/>
    <w:rsid w:val="00A10AB6"/>
    <w:rsid w:val="00A32320"/>
    <w:rsid w:val="00A560F3"/>
    <w:rsid w:val="00A64552"/>
    <w:rsid w:val="00A71E6B"/>
    <w:rsid w:val="00A7354A"/>
    <w:rsid w:val="00A773E6"/>
    <w:rsid w:val="00A979E1"/>
    <w:rsid w:val="00AD6C39"/>
    <w:rsid w:val="00AF3BB8"/>
    <w:rsid w:val="00B037BE"/>
    <w:rsid w:val="00B04F71"/>
    <w:rsid w:val="00B45E12"/>
    <w:rsid w:val="00B579DE"/>
    <w:rsid w:val="00BF2280"/>
    <w:rsid w:val="00C12D7B"/>
    <w:rsid w:val="00C9013A"/>
    <w:rsid w:val="00CB50F2"/>
    <w:rsid w:val="00CE4ABD"/>
    <w:rsid w:val="00CF5C61"/>
    <w:rsid w:val="00D40B8D"/>
    <w:rsid w:val="00D62FDE"/>
    <w:rsid w:val="00D6466C"/>
    <w:rsid w:val="00D7610A"/>
    <w:rsid w:val="00D90A37"/>
    <w:rsid w:val="00D939EC"/>
    <w:rsid w:val="00DC2307"/>
    <w:rsid w:val="00DD7528"/>
    <w:rsid w:val="00E51D24"/>
    <w:rsid w:val="00E52810"/>
    <w:rsid w:val="00E70F21"/>
    <w:rsid w:val="00EA66EA"/>
    <w:rsid w:val="00EB43FE"/>
    <w:rsid w:val="00EC7C3D"/>
    <w:rsid w:val="00EE6F63"/>
    <w:rsid w:val="00F10281"/>
    <w:rsid w:val="00F33FFA"/>
    <w:rsid w:val="00F45ED3"/>
    <w:rsid w:val="00F560A1"/>
    <w:rsid w:val="00F61E32"/>
    <w:rsid w:val="00F6749A"/>
    <w:rsid w:val="00F77189"/>
    <w:rsid w:val="00F801AC"/>
    <w:rsid w:val="00FC130B"/>
    <w:rsid w:val="00F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40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tdekaj/Library/Containers/com.microsoft.Word/Data/Library/Caches/2057/TM03463080/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45CC628C54A04CAB09124F9F79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8EC1E-2C09-FF40-ACE9-13E6EF637B5B}"/>
      </w:docPartPr>
      <w:docPartBody>
        <w:p w:rsidR="003C0A2C" w:rsidRDefault="009B7C65">
          <w:pPr>
            <w:pStyle w:val="2145CC628C54A04CAB09124F9F799CC1"/>
          </w:pPr>
          <w:r>
            <w:rPr>
              <w:lang w:bidi="en-GB"/>
            </w:rPr>
            <w:t>Meeting date | time</w:t>
          </w:r>
        </w:p>
      </w:docPartBody>
    </w:docPart>
    <w:docPart>
      <w:docPartPr>
        <w:name w:val="928FE238D373A145A41C8E16D797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E227-D539-2A48-9587-0D9C14F8F917}"/>
      </w:docPartPr>
      <w:docPartBody>
        <w:p w:rsidR="003C0A2C" w:rsidRDefault="009B7C65">
          <w:pPr>
            <w:pStyle w:val="928FE238D373A145A41C8E16D797260F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A3F8F4D9785FD54D9C2FF56BA884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ACE5-E4D6-0A4F-BB21-2A178E9D6935}"/>
      </w:docPartPr>
      <w:docPartBody>
        <w:p w:rsidR="003C0A2C" w:rsidRDefault="009B7C65">
          <w:pPr>
            <w:pStyle w:val="A3F8F4D9785FD54D9C2FF56BA88480CD"/>
          </w:pPr>
          <w:r>
            <w:rPr>
              <w:rStyle w:val="SubtleEmphasis"/>
              <w:lang w:bidi="en-GB"/>
            </w:rPr>
            <w:t>Location</w:t>
          </w:r>
        </w:p>
      </w:docPartBody>
    </w:docPart>
    <w:docPart>
      <w:docPartPr>
        <w:name w:val="2F061B8E08542F488E7A6D137BAE9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3E15E-D879-2440-8190-3068E65B0E4D}"/>
      </w:docPartPr>
      <w:docPartBody>
        <w:p w:rsidR="003C0A2C" w:rsidRDefault="009B7C65">
          <w:pPr>
            <w:pStyle w:val="2F061B8E08542F488E7A6D137BAE9269"/>
          </w:pPr>
          <w:r w:rsidRPr="00A979E1">
            <w:rPr>
              <w:lang w:bidi="en-GB"/>
            </w:rPr>
            <w:t>Meeting called by</w:t>
          </w:r>
        </w:p>
      </w:docPartBody>
    </w:docPart>
    <w:docPart>
      <w:docPartPr>
        <w:name w:val="6BF0240DADF57D479848627B8398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FF16-62FA-8A4B-9DEB-F7F1DA6638E9}"/>
      </w:docPartPr>
      <w:docPartBody>
        <w:p w:rsidR="003C0A2C" w:rsidRDefault="009B7C65">
          <w:pPr>
            <w:pStyle w:val="6BF0240DADF57D479848627B83989814"/>
          </w:pPr>
          <w:r w:rsidRPr="00A979E1">
            <w:rPr>
              <w:lang w:bidi="en-GB"/>
            </w:rPr>
            <w:t>Type of meeting</w:t>
          </w:r>
        </w:p>
      </w:docPartBody>
    </w:docPart>
    <w:docPart>
      <w:docPartPr>
        <w:name w:val="D24A58BC0ACB1D42A88F01C46212D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25E4-8321-1349-8F09-D043AFA0025D}"/>
      </w:docPartPr>
      <w:docPartBody>
        <w:p w:rsidR="003C0A2C" w:rsidRDefault="009B7C65">
          <w:pPr>
            <w:pStyle w:val="D24A58BC0ACB1D42A88F01C46212D55B"/>
          </w:pPr>
          <w:r w:rsidRPr="00A979E1">
            <w:rPr>
              <w:lang w:bidi="en-GB"/>
            </w:rPr>
            <w:t>Note taker</w:t>
          </w:r>
        </w:p>
      </w:docPartBody>
    </w:docPart>
    <w:docPart>
      <w:docPartPr>
        <w:name w:val="EFBCCEFC2050C248B89A5BD9C976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14AA5-D501-C04F-A0F1-DACE350E1C8E}"/>
      </w:docPartPr>
      <w:docPartBody>
        <w:p w:rsidR="003C0A2C" w:rsidRDefault="009B7C65">
          <w:pPr>
            <w:pStyle w:val="EFBCCEFC2050C248B89A5BD9C976AD9D"/>
          </w:pPr>
          <w:r w:rsidRPr="00A979E1">
            <w:rPr>
              <w:lang w:bidi="en-GB"/>
            </w:rPr>
            <w:t>Timekeeper</w:t>
          </w:r>
        </w:p>
      </w:docPartBody>
    </w:docPart>
    <w:docPart>
      <w:docPartPr>
        <w:name w:val="6191EE448CA45641984E613A3664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CDFC-FCAE-D94F-9E3F-D9CC9D112685}"/>
      </w:docPartPr>
      <w:docPartBody>
        <w:p w:rsidR="003C0A2C" w:rsidRDefault="009B7C65">
          <w:pPr>
            <w:pStyle w:val="6191EE448CA45641984E613A3664D0FE"/>
          </w:pPr>
          <w:r>
            <w:rPr>
              <w:lang w:bidi="en-GB"/>
            </w:rPr>
            <w:t>Agenda topics</w:t>
          </w:r>
        </w:p>
      </w:docPartBody>
    </w:docPart>
    <w:docPart>
      <w:docPartPr>
        <w:name w:val="3243D5B846CF82429035FD8FE96C9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9BF5-F395-6D4E-985B-AB4805DF5B36}"/>
      </w:docPartPr>
      <w:docPartBody>
        <w:p w:rsidR="003C0A2C" w:rsidRDefault="009B7C65">
          <w:pPr>
            <w:pStyle w:val="3243D5B846CF82429035FD8FE96C9F86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652EB859617D454AB27C128FBDC0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7AE57-D7A2-764C-8FC6-7EAA6904C206}"/>
      </w:docPartPr>
      <w:docPartBody>
        <w:p w:rsidR="003C0A2C" w:rsidRDefault="009B7C65">
          <w:pPr>
            <w:pStyle w:val="652EB859617D454AB27C128FBDC0933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F8445291CB03434A82679FAEFDA6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06F6-ABB5-5B4C-9C05-3F94B05D299C}"/>
      </w:docPartPr>
      <w:docPartBody>
        <w:p w:rsidR="003C0A2C" w:rsidRDefault="009B7C65">
          <w:pPr>
            <w:pStyle w:val="F8445291CB03434A82679FAEFDA62E34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3E3081DDBF88DF4C99E2B1B4B21F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4D6C-6F59-D84E-A742-43B2307A5ED1}"/>
      </w:docPartPr>
      <w:docPartBody>
        <w:p w:rsidR="003C0A2C" w:rsidRDefault="009B7C65">
          <w:pPr>
            <w:pStyle w:val="3E3081DDBF88DF4C99E2B1B4B21F74B2"/>
          </w:pPr>
          <w:r w:rsidRPr="00E52810">
            <w:rPr>
              <w:lang w:bidi="en-GB"/>
            </w:rPr>
            <w:t>Action items</w:t>
          </w:r>
        </w:p>
      </w:docPartBody>
    </w:docPart>
    <w:docPart>
      <w:docPartPr>
        <w:name w:val="2778CA60A923E94E920A000C1501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66799-0557-2440-8FFA-00F87E8F4323}"/>
      </w:docPartPr>
      <w:docPartBody>
        <w:p w:rsidR="003C0A2C" w:rsidRDefault="009B7C65">
          <w:pPr>
            <w:pStyle w:val="2778CA60A923E94E920A000C150160B2"/>
          </w:pPr>
          <w:r w:rsidRPr="00E52810">
            <w:rPr>
              <w:lang w:bidi="en-GB"/>
            </w:rPr>
            <w:t>Person responsible</w:t>
          </w:r>
        </w:p>
      </w:docPartBody>
    </w:docPart>
    <w:docPart>
      <w:docPartPr>
        <w:name w:val="D453C0AEE9426E4B80C6A67A378A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EC22D-7F10-9A40-83B6-28265AAD8EE9}"/>
      </w:docPartPr>
      <w:docPartBody>
        <w:p w:rsidR="003C0A2C" w:rsidRDefault="009B7C65">
          <w:pPr>
            <w:pStyle w:val="D453C0AEE9426E4B80C6A67A378A5CF0"/>
          </w:pPr>
          <w:r w:rsidRPr="00E52810">
            <w:rPr>
              <w:lang w:bidi="en-GB"/>
            </w:rPr>
            <w:t>Deadline</w:t>
          </w:r>
        </w:p>
      </w:docPartBody>
    </w:docPart>
    <w:docPart>
      <w:docPartPr>
        <w:name w:val="E72F5CC56AA6C746A65F912410147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FE66-9272-B543-8F63-BFC81F113218}"/>
      </w:docPartPr>
      <w:docPartBody>
        <w:p w:rsidR="003C0A2C" w:rsidRDefault="009B7C65">
          <w:pPr>
            <w:pStyle w:val="E72F5CC56AA6C746A65F912410147E98"/>
          </w:pPr>
          <w:r>
            <w:rPr>
              <w:lang w:bidi="en-GB"/>
            </w:rPr>
            <w:t>Observers</w:t>
          </w:r>
        </w:p>
      </w:docPartBody>
    </w:docPart>
    <w:docPart>
      <w:docPartPr>
        <w:name w:val="1DCD6D1310763F4F97AA0722DF2C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3917-688E-794A-91E9-6C12AF01CB31}"/>
      </w:docPartPr>
      <w:docPartBody>
        <w:p w:rsidR="003C0A2C" w:rsidRDefault="009B7C65">
          <w:pPr>
            <w:pStyle w:val="1DCD6D1310763F4F97AA0722DF2CE451"/>
          </w:pPr>
          <w:r>
            <w:rPr>
              <w:lang w:bidi="en-GB"/>
            </w:rPr>
            <w:t>Resource persons</w:t>
          </w:r>
        </w:p>
      </w:docPartBody>
    </w:docPart>
    <w:docPart>
      <w:docPartPr>
        <w:name w:val="C7B9842A65393043951FEBC04423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C890-331F-5744-8CEF-26B2D08D0EE8}"/>
      </w:docPartPr>
      <w:docPartBody>
        <w:p w:rsidR="003C0A2C" w:rsidRDefault="009B7C65">
          <w:pPr>
            <w:pStyle w:val="C7B9842A65393043951FEBC04423998A"/>
          </w:pPr>
          <w:r>
            <w:rPr>
              <w:lang w:bidi="en-GB"/>
            </w:rPr>
            <w:t>Special notes</w:t>
          </w:r>
        </w:p>
      </w:docPartBody>
    </w:docPart>
    <w:docPart>
      <w:docPartPr>
        <w:name w:val="A4676550E873F148B35AB8A45591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5AC46-1F74-3940-B59E-F84756192172}"/>
      </w:docPartPr>
      <w:docPartBody>
        <w:p w:rsidR="00015092" w:rsidRDefault="000E359B" w:rsidP="000E359B">
          <w:pPr>
            <w:pStyle w:val="A4676550E873F148B35AB8A45591B03A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6042255B76464B4CBCC8A153332AE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83243-A31B-0A41-A58C-24E11EE9E090}"/>
      </w:docPartPr>
      <w:docPartBody>
        <w:p w:rsidR="00015092" w:rsidRDefault="000E359B" w:rsidP="000E359B">
          <w:pPr>
            <w:pStyle w:val="6042255B76464B4CBCC8A153332AEAE8"/>
          </w:pPr>
          <w:r>
            <w:rPr>
              <w:rStyle w:val="SubtleEmphasis"/>
              <w:lang w:bidi="en-GB"/>
            </w:rPr>
            <w:t>Location</w:t>
          </w:r>
        </w:p>
      </w:docPartBody>
    </w:docPart>
    <w:docPart>
      <w:docPartPr>
        <w:name w:val="9012D07CB45D7D4D9355EB92D4DE4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CFC35-277C-C14E-B2B0-A38299F4B0DE}"/>
      </w:docPartPr>
      <w:docPartBody>
        <w:p w:rsidR="008568C2" w:rsidRDefault="00F27A30" w:rsidP="00F27A30">
          <w:pPr>
            <w:pStyle w:val="9012D07CB45D7D4D9355EB92D4DE40FB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B5AC0D261543984AA3344DA42DF18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31880-B93D-D143-8B7B-9FC4CBF82E09}"/>
      </w:docPartPr>
      <w:docPartBody>
        <w:p w:rsidR="008568C2" w:rsidRDefault="00F27A30" w:rsidP="00F27A30">
          <w:pPr>
            <w:pStyle w:val="B5AC0D261543984AA3344DA42DF18ACC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3E8D41E4DEE21243A5EB6CBA54CB0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B0837-095F-A644-99F0-DE53E1824772}"/>
      </w:docPartPr>
      <w:docPartBody>
        <w:p w:rsidR="002E57A8" w:rsidRDefault="008568C2" w:rsidP="008568C2">
          <w:pPr>
            <w:pStyle w:val="3E8D41E4DEE21243A5EB6CBA54CB0445"/>
          </w:pPr>
          <w:r w:rsidRPr="00E52810">
            <w:rPr>
              <w:lang w:bidi="en-GB"/>
            </w:rPr>
            <w:t>Action items</w:t>
          </w:r>
        </w:p>
      </w:docPartBody>
    </w:docPart>
    <w:docPart>
      <w:docPartPr>
        <w:name w:val="16E042660B9B594686BE454304999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B111-DD73-2F4C-9A84-87CEE32CD0F1}"/>
      </w:docPartPr>
      <w:docPartBody>
        <w:p w:rsidR="002E57A8" w:rsidRDefault="008568C2" w:rsidP="008568C2">
          <w:pPr>
            <w:pStyle w:val="16E042660B9B594686BE454304999941"/>
          </w:pPr>
          <w:r w:rsidRPr="00E52810">
            <w:rPr>
              <w:lang w:bidi="en-GB"/>
            </w:rPr>
            <w:t>Person responsible</w:t>
          </w:r>
        </w:p>
      </w:docPartBody>
    </w:docPart>
    <w:docPart>
      <w:docPartPr>
        <w:name w:val="295E1D084083954B98FB089B271EB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91C23-C351-A44E-AAA0-1765CBD03F2F}"/>
      </w:docPartPr>
      <w:docPartBody>
        <w:p w:rsidR="002E57A8" w:rsidRDefault="008568C2" w:rsidP="008568C2">
          <w:pPr>
            <w:pStyle w:val="295E1D084083954B98FB089B271EB40A"/>
          </w:pPr>
          <w:r w:rsidRPr="00E52810">
            <w:rPr>
              <w:lang w:bidi="en-GB"/>
            </w:rP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1F"/>
    <w:rsid w:val="00015092"/>
    <w:rsid w:val="00033F6E"/>
    <w:rsid w:val="000E359B"/>
    <w:rsid w:val="001708F5"/>
    <w:rsid w:val="002E57A8"/>
    <w:rsid w:val="00391D8B"/>
    <w:rsid w:val="003C0A2C"/>
    <w:rsid w:val="0041410E"/>
    <w:rsid w:val="004B0B1A"/>
    <w:rsid w:val="007E491F"/>
    <w:rsid w:val="008568C2"/>
    <w:rsid w:val="00901287"/>
    <w:rsid w:val="009B7C65"/>
    <w:rsid w:val="00A30C53"/>
    <w:rsid w:val="00B33A19"/>
    <w:rsid w:val="00E47A74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B278C84F6EA642AB7C883A509E03B3">
    <w:name w:val="96B278C84F6EA642AB7C883A509E03B3"/>
  </w:style>
  <w:style w:type="paragraph" w:customStyle="1" w:styleId="16A1F8096EBB184A87A72218B42266F7">
    <w:name w:val="16A1F8096EBB184A87A72218B42266F7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4149B725F6301E49B52CDC3B7C47FF57">
    <w:name w:val="4149B725F6301E49B52CDC3B7C47FF57"/>
  </w:style>
  <w:style w:type="paragraph" w:customStyle="1" w:styleId="2145CC628C54A04CAB09124F9F799CC1">
    <w:name w:val="2145CC628C54A04CAB09124F9F799CC1"/>
  </w:style>
  <w:style w:type="character" w:styleId="SubtleEmphasis">
    <w:name w:val="Subtle Emphasis"/>
    <w:basedOn w:val="DefaultParagraphFont"/>
    <w:uiPriority w:val="10"/>
    <w:qFormat/>
    <w:rsid w:val="000E359B"/>
    <w:rPr>
      <w:i/>
      <w:iCs/>
      <w:color w:val="auto"/>
    </w:rPr>
  </w:style>
  <w:style w:type="paragraph" w:customStyle="1" w:styleId="5FF9F1CD8358C94FB6024B1A70C0C479">
    <w:name w:val="5FF9F1CD8358C94FB6024B1A70C0C479"/>
  </w:style>
  <w:style w:type="paragraph" w:customStyle="1" w:styleId="77DF7747E048A24EA08C13E6343C5733">
    <w:name w:val="77DF7747E048A24EA08C13E6343C5733"/>
  </w:style>
  <w:style w:type="paragraph" w:customStyle="1" w:styleId="928FE238D373A145A41C8E16D797260F">
    <w:name w:val="928FE238D373A145A41C8E16D797260F"/>
  </w:style>
  <w:style w:type="paragraph" w:customStyle="1" w:styleId="A3F8F4D9785FD54D9C2FF56BA88480CD">
    <w:name w:val="A3F8F4D9785FD54D9C2FF56BA88480CD"/>
  </w:style>
  <w:style w:type="paragraph" w:customStyle="1" w:styleId="2F061B8E08542F488E7A6D137BAE9269">
    <w:name w:val="2F061B8E08542F488E7A6D137BAE9269"/>
  </w:style>
  <w:style w:type="paragraph" w:customStyle="1" w:styleId="222FAEA38F11F44584429C4B34981C48">
    <w:name w:val="222FAEA38F11F44584429C4B34981C48"/>
  </w:style>
  <w:style w:type="paragraph" w:customStyle="1" w:styleId="6BF0240DADF57D479848627B83989814">
    <w:name w:val="6BF0240DADF57D479848627B83989814"/>
  </w:style>
  <w:style w:type="paragraph" w:customStyle="1" w:styleId="18CE2461BA3CE846940D20D053749870">
    <w:name w:val="18CE2461BA3CE846940D20D053749870"/>
  </w:style>
  <w:style w:type="paragraph" w:customStyle="1" w:styleId="A08AED5FFFA99D43AE40DEB5D614E566">
    <w:name w:val="A08AED5FFFA99D43AE40DEB5D614E566"/>
  </w:style>
  <w:style w:type="paragraph" w:customStyle="1" w:styleId="D24A58BC0ACB1D42A88F01C46212D55B">
    <w:name w:val="D24A58BC0ACB1D42A88F01C46212D55B"/>
  </w:style>
  <w:style w:type="paragraph" w:customStyle="1" w:styleId="EFBCCEFC2050C248B89A5BD9C976AD9D">
    <w:name w:val="EFBCCEFC2050C248B89A5BD9C976AD9D"/>
  </w:style>
  <w:style w:type="paragraph" w:customStyle="1" w:styleId="86F7397AECC7E640A5DBAA2203686B04">
    <w:name w:val="86F7397AECC7E640A5DBAA2203686B04"/>
  </w:style>
  <w:style w:type="paragraph" w:customStyle="1" w:styleId="93BF845BD1830C40ABF164FFA4C7CC7B">
    <w:name w:val="93BF845BD1830C40ABF164FFA4C7CC7B"/>
  </w:style>
  <w:style w:type="paragraph" w:customStyle="1" w:styleId="6191EE448CA45641984E613A3664D0FE">
    <w:name w:val="6191EE448CA45641984E613A3664D0FE"/>
  </w:style>
  <w:style w:type="paragraph" w:customStyle="1" w:styleId="3243D5B846CF82429035FD8FE96C9F86">
    <w:name w:val="3243D5B846CF82429035FD8FE96C9F86"/>
  </w:style>
  <w:style w:type="paragraph" w:customStyle="1" w:styleId="652EB859617D454AB27C128FBDC0933C">
    <w:name w:val="652EB859617D454AB27C128FBDC0933C"/>
  </w:style>
  <w:style w:type="paragraph" w:customStyle="1" w:styleId="F8445291CB03434A82679FAEFDA62E34">
    <w:name w:val="F8445291CB03434A82679FAEFDA62E34"/>
  </w:style>
  <w:style w:type="paragraph" w:customStyle="1" w:styleId="9BA022833A9D6E4AA25C85ADDFEDC121">
    <w:name w:val="9BA022833A9D6E4AA25C85ADDFEDC121"/>
  </w:style>
  <w:style w:type="paragraph" w:customStyle="1" w:styleId="D1C078867EFB274F99564E394F832CFB">
    <w:name w:val="D1C078867EFB274F99564E394F832CFB"/>
  </w:style>
  <w:style w:type="paragraph" w:customStyle="1" w:styleId="BFDF9413B084BA44B6254C798F7C5D81">
    <w:name w:val="BFDF9413B084BA44B6254C798F7C5D81"/>
  </w:style>
  <w:style w:type="paragraph" w:customStyle="1" w:styleId="46E07A97D8536D4B88796DBEF71A12B0">
    <w:name w:val="46E07A97D8536D4B88796DBEF71A12B0"/>
  </w:style>
  <w:style w:type="paragraph" w:customStyle="1" w:styleId="075BDB98F8B0B948B4BC2EAC23D18736">
    <w:name w:val="075BDB98F8B0B948B4BC2EAC23D18736"/>
  </w:style>
  <w:style w:type="paragraph" w:customStyle="1" w:styleId="D0F53699D3341E4687891C94FA66269D">
    <w:name w:val="D0F53699D3341E4687891C94FA66269D"/>
  </w:style>
  <w:style w:type="paragraph" w:customStyle="1" w:styleId="705832F36906BC46BED98A397959D46E">
    <w:name w:val="705832F36906BC46BED98A397959D46E"/>
  </w:style>
  <w:style w:type="paragraph" w:customStyle="1" w:styleId="44EA96569923D041A084EF5D90239D7F">
    <w:name w:val="44EA96569923D041A084EF5D90239D7F"/>
  </w:style>
  <w:style w:type="paragraph" w:customStyle="1" w:styleId="B91BF92769B6784EBA122A5522788BAC">
    <w:name w:val="B91BF92769B6784EBA122A5522788BAC"/>
  </w:style>
  <w:style w:type="paragraph" w:customStyle="1" w:styleId="DB9300F5E63EE0499B36D640BE636920">
    <w:name w:val="DB9300F5E63EE0499B36D640BE636920"/>
  </w:style>
  <w:style w:type="paragraph" w:customStyle="1" w:styleId="8B2903498C16CE47B34FBC309381029D">
    <w:name w:val="8B2903498C16CE47B34FBC309381029D"/>
  </w:style>
  <w:style w:type="paragraph" w:customStyle="1" w:styleId="D8ADB7EAE426544B91B911DA90E42814">
    <w:name w:val="D8ADB7EAE426544B91B911DA90E42814"/>
  </w:style>
  <w:style w:type="paragraph" w:customStyle="1" w:styleId="9BA4B352837C054A96BA6EDFD4498A87">
    <w:name w:val="9BA4B352837C054A96BA6EDFD4498A87"/>
  </w:style>
  <w:style w:type="paragraph" w:customStyle="1" w:styleId="D419CB0BF49D7F428FE6D40B9C756E7A">
    <w:name w:val="D419CB0BF49D7F428FE6D40B9C756E7A"/>
  </w:style>
  <w:style w:type="paragraph" w:customStyle="1" w:styleId="5A28D832D7FB014B8AC747DBC09586A3">
    <w:name w:val="5A28D832D7FB014B8AC747DBC09586A3"/>
  </w:style>
  <w:style w:type="paragraph" w:customStyle="1" w:styleId="0933858D6CCC2C40B8F8A7FB1A489498">
    <w:name w:val="0933858D6CCC2C40B8F8A7FB1A489498"/>
  </w:style>
  <w:style w:type="paragraph" w:customStyle="1" w:styleId="556C8C76D0FF71478A6743553638F1CE">
    <w:name w:val="556C8C76D0FF71478A6743553638F1CE"/>
  </w:style>
  <w:style w:type="paragraph" w:customStyle="1" w:styleId="9922E0B49586F24DB6437126B788D044">
    <w:name w:val="9922E0B49586F24DB6437126B788D044"/>
  </w:style>
  <w:style w:type="paragraph" w:customStyle="1" w:styleId="52A367B8ECC4AD44B618E7CBEF8ED0E4">
    <w:name w:val="52A367B8ECC4AD44B618E7CBEF8ED0E4"/>
  </w:style>
  <w:style w:type="paragraph" w:customStyle="1" w:styleId="960DBDD9387D764691A9F7B18A214613">
    <w:name w:val="960DBDD9387D764691A9F7B18A214613"/>
  </w:style>
  <w:style w:type="paragraph" w:customStyle="1" w:styleId="736256A5C739B74682285051D249BA1E">
    <w:name w:val="736256A5C739B74682285051D249BA1E"/>
  </w:style>
  <w:style w:type="paragraph" w:customStyle="1" w:styleId="8C7B02763DC75E4CBE29CAA28299AFBC">
    <w:name w:val="8C7B02763DC75E4CBE29CAA28299AFBC"/>
  </w:style>
  <w:style w:type="paragraph" w:customStyle="1" w:styleId="11F7D5AEECD2894C8862B723433D3E53">
    <w:name w:val="11F7D5AEECD2894C8862B723433D3E53"/>
  </w:style>
  <w:style w:type="paragraph" w:customStyle="1" w:styleId="B79EBB243B58554A85AC233C3E1D8740">
    <w:name w:val="B79EBB243B58554A85AC233C3E1D8740"/>
  </w:style>
  <w:style w:type="paragraph" w:customStyle="1" w:styleId="BF3152356245FD49BDBF3A41CBB27B48">
    <w:name w:val="BF3152356245FD49BDBF3A41CBB27B48"/>
  </w:style>
  <w:style w:type="paragraph" w:customStyle="1" w:styleId="E7A62921F6338E42AD86F653759CDF08">
    <w:name w:val="E7A62921F6338E42AD86F653759CDF08"/>
  </w:style>
  <w:style w:type="paragraph" w:customStyle="1" w:styleId="3E3081DDBF88DF4C99E2B1B4B21F74B2">
    <w:name w:val="3E3081DDBF88DF4C99E2B1B4B21F74B2"/>
  </w:style>
  <w:style w:type="paragraph" w:customStyle="1" w:styleId="2778CA60A923E94E920A000C150160B2">
    <w:name w:val="2778CA60A923E94E920A000C150160B2"/>
  </w:style>
  <w:style w:type="paragraph" w:customStyle="1" w:styleId="D453C0AEE9426E4B80C6A67A378A5CF0">
    <w:name w:val="D453C0AEE9426E4B80C6A67A378A5CF0"/>
  </w:style>
  <w:style w:type="paragraph" w:customStyle="1" w:styleId="D0B7973D92023746A4D440033070316C">
    <w:name w:val="D0B7973D92023746A4D440033070316C"/>
  </w:style>
  <w:style w:type="paragraph" w:customStyle="1" w:styleId="1E04D6B4DFBE074997E745AABAAC0AD2">
    <w:name w:val="1E04D6B4DFBE074997E745AABAAC0AD2"/>
  </w:style>
  <w:style w:type="paragraph" w:customStyle="1" w:styleId="B3AF6EDC818C2C4198CFF475C3CC111B">
    <w:name w:val="B3AF6EDC818C2C4198CFF475C3CC111B"/>
  </w:style>
  <w:style w:type="paragraph" w:customStyle="1" w:styleId="3F5D322574BC3648BF6CEBDC1A08C897">
    <w:name w:val="3F5D322574BC3648BF6CEBDC1A08C897"/>
  </w:style>
  <w:style w:type="paragraph" w:customStyle="1" w:styleId="A58662B3FC55B147B5EB3A8B9BF0F204">
    <w:name w:val="A58662B3FC55B147B5EB3A8B9BF0F204"/>
  </w:style>
  <w:style w:type="paragraph" w:customStyle="1" w:styleId="E4EB740CF3C9CC41AA5AA73CE16EAE64">
    <w:name w:val="E4EB740CF3C9CC41AA5AA73CE16EAE64"/>
  </w:style>
  <w:style w:type="paragraph" w:customStyle="1" w:styleId="F18C4C6B3337FE47A2AE6F22398C81D4">
    <w:name w:val="F18C4C6B3337FE47A2AE6F22398C81D4"/>
  </w:style>
  <w:style w:type="paragraph" w:customStyle="1" w:styleId="8A7958DE88FF874D843FC0E89BB0D1A3">
    <w:name w:val="8A7958DE88FF874D843FC0E89BB0D1A3"/>
  </w:style>
  <w:style w:type="paragraph" w:customStyle="1" w:styleId="30AEC5E819A6444CBAA2577DE6A6050A">
    <w:name w:val="30AEC5E819A6444CBAA2577DE6A6050A"/>
  </w:style>
  <w:style w:type="paragraph" w:customStyle="1" w:styleId="50A20BAE61AB66428EBF5878DD443FA4">
    <w:name w:val="50A20BAE61AB66428EBF5878DD443FA4"/>
  </w:style>
  <w:style w:type="paragraph" w:customStyle="1" w:styleId="092338CCFAE6A64D86382EF2337F9D14">
    <w:name w:val="092338CCFAE6A64D86382EF2337F9D14"/>
  </w:style>
  <w:style w:type="paragraph" w:customStyle="1" w:styleId="89BB066C49E19F47A206B3AB9D09A8AB">
    <w:name w:val="89BB066C49E19F47A206B3AB9D09A8AB"/>
  </w:style>
  <w:style w:type="paragraph" w:customStyle="1" w:styleId="84FD8699DF8C0E4393492491C2AAEC2B">
    <w:name w:val="84FD8699DF8C0E4393492491C2AAEC2B"/>
  </w:style>
  <w:style w:type="paragraph" w:customStyle="1" w:styleId="4F4BFF5C00D0A441A193AADF80F411C9">
    <w:name w:val="4F4BFF5C00D0A441A193AADF80F411C9"/>
  </w:style>
  <w:style w:type="paragraph" w:customStyle="1" w:styleId="C581CCFC73C5954CAC90D7457195E993">
    <w:name w:val="C581CCFC73C5954CAC90D7457195E993"/>
  </w:style>
  <w:style w:type="paragraph" w:customStyle="1" w:styleId="8D5395D8693543429317D0B7311C444A">
    <w:name w:val="8D5395D8693543429317D0B7311C444A"/>
  </w:style>
  <w:style w:type="paragraph" w:customStyle="1" w:styleId="3A7E530EDC2B4A43A5A0079D6FBAAA71">
    <w:name w:val="3A7E530EDC2B4A43A5A0079D6FBAAA71"/>
  </w:style>
  <w:style w:type="paragraph" w:customStyle="1" w:styleId="56DFBA96E06F254687AD326CF907E1C0">
    <w:name w:val="56DFBA96E06F254687AD326CF907E1C0"/>
  </w:style>
  <w:style w:type="paragraph" w:customStyle="1" w:styleId="E79D0BCE9B2BD14DA5B8C70DE47C7B75">
    <w:name w:val="E79D0BCE9B2BD14DA5B8C70DE47C7B75"/>
  </w:style>
  <w:style w:type="paragraph" w:customStyle="1" w:styleId="F66D0D3B7BA38C41BC76F54429325869">
    <w:name w:val="F66D0D3B7BA38C41BC76F54429325869"/>
  </w:style>
  <w:style w:type="paragraph" w:customStyle="1" w:styleId="FAF2F489439F16489F080F7A241B195D">
    <w:name w:val="FAF2F489439F16489F080F7A241B195D"/>
  </w:style>
  <w:style w:type="paragraph" w:customStyle="1" w:styleId="4C647768B1034543B7CC2A9BFF53282F">
    <w:name w:val="4C647768B1034543B7CC2A9BFF53282F"/>
  </w:style>
  <w:style w:type="paragraph" w:customStyle="1" w:styleId="C1BEC391EDF9FA48B1327C51F3787119">
    <w:name w:val="C1BEC391EDF9FA48B1327C51F3787119"/>
  </w:style>
  <w:style w:type="paragraph" w:customStyle="1" w:styleId="E065AC628D02E8479845AEF5FF0E019D">
    <w:name w:val="E065AC628D02E8479845AEF5FF0E019D"/>
  </w:style>
  <w:style w:type="paragraph" w:customStyle="1" w:styleId="7AC47F0B03E3D44287A848EFB50F5159">
    <w:name w:val="7AC47F0B03E3D44287A848EFB50F5159"/>
  </w:style>
  <w:style w:type="paragraph" w:customStyle="1" w:styleId="44B63F0E5B1A6D449E467CBB68135583">
    <w:name w:val="44B63F0E5B1A6D449E467CBB68135583"/>
  </w:style>
  <w:style w:type="paragraph" w:customStyle="1" w:styleId="5CC5F4E486867544B22B129947A92210">
    <w:name w:val="5CC5F4E486867544B22B129947A92210"/>
  </w:style>
  <w:style w:type="paragraph" w:customStyle="1" w:styleId="29A41705ABE26F4597BC7A044997DE50">
    <w:name w:val="29A41705ABE26F4597BC7A044997DE50"/>
  </w:style>
  <w:style w:type="paragraph" w:customStyle="1" w:styleId="1DB47C98A8AF6445A1A4D30C6A7007CC">
    <w:name w:val="1DB47C98A8AF6445A1A4D30C6A7007CC"/>
  </w:style>
  <w:style w:type="paragraph" w:customStyle="1" w:styleId="B0C66901911EBA43B9F1790157663ED4">
    <w:name w:val="B0C66901911EBA43B9F1790157663ED4"/>
  </w:style>
  <w:style w:type="paragraph" w:customStyle="1" w:styleId="72E1409BC852F344B75CC9360F293B2F">
    <w:name w:val="72E1409BC852F344B75CC9360F293B2F"/>
  </w:style>
  <w:style w:type="paragraph" w:customStyle="1" w:styleId="E24242AE16F3104482CB1C4338BFA92A">
    <w:name w:val="E24242AE16F3104482CB1C4338BFA92A"/>
  </w:style>
  <w:style w:type="paragraph" w:customStyle="1" w:styleId="7874521734D8C94E84D4C3A8EF0BD8FB">
    <w:name w:val="7874521734D8C94E84D4C3A8EF0BD8FB"/>
  </w:style>
  <w:style w:type="paragraph" w:customStyle="1" w:styleId="B1A4D8A2A0D67F4697058602D1204EF9">
    <w:name w:val="B1A4D8A2A0D67F4697058602D1204EF9"/>
  </w:style>
  <w:style w:type="paragraph" w:customStyle="1" w:styleId="4BA8250F7B78BA42928891F5A0A6FE84">
    <w:name w:val="4BA8250F7B78BA42928891F5A0A6FE84"/>
  </w:style>
  <w:style w:type="paragraph" w:customStyle="1" w:styleId="94281ED7E6C93B40957B2EC8EC8004FB">
    <w:name w:val="94281ED7E6C93B40957B2EC8EC8004FB"/>
  </w:style>
  <w:style w:type="paragraph" w:customStyle="1" w:styleId="6CA1D620956C2A4B846A2B43C8EEB667">
    <w:name w:val="6CA1D620956C2A4B846A2B43C8EEB667"/>
  </w:style>
  <w:style w:type="paragraph" w:customStyle="1" w:styleId="B8FF931337F50D41951DD09AE00C2B47">
    <w:name w:val="B8FF931337F50D41951DD09AE00C2B47"/>
  </w:style>
  <w:style w:type="paragraph" w:customStyle="1" w:styleId="DCCA473B09C9D748B23FCB80C9B31CA4">
    <w:name w:val="DCCA473B09C9D748B23FCB80C9B31CA4"/>
  </w:style>
  <w:style w:type="paragraph" w:customStyle="1" w:styleId="36A8A6BCF83D204AAA675FB656E86AF0">
    <w:name w:val="36A8A6BCF83D204AAA675FB656E86AF0"/>
  </w:style>
  <w:style w:type="paragraph" w:customStyle="1" w:styleId="2C4F5AE5BD9F3748B52F5368361CA6A8">
    <w:name w:val="2C4F5AE5BD9F3748B52F5368361CA6A8"/>
  </w:style>
  <w:style w:type="paragraph" w:customStyle="1" w:styleId="AE7340A93DADE84191E07F2B75C66E4A">
    <w:name w:val="AE7340A93DADE84191E07F2B75C66E4A"/>
  </w:style>
  <w:style w:type="paragraph" w:customStyle="1" w:styleId="EA00C9507925B8419FB5DA199D64ED16">
    <w:name w:val="EA00C9507925B8419FB5DA199D64ED16"/>
  </w:style>
  <w:style w:type="paragraph" w:customStyle="1" w:styleId="FD41CB0944DDB94492A51527B8A9AE9B">
    <w:name w:val="FD41CB0944DDB94492A51527B8A9AE9B"/>
  </w:style>
  <w:style w:type="paragraph" w:customStyle="1" w:styleId="E72F5CC56AA6C746A65F912410147E98">
    <w:name w:val="E72F5CC56AA6C746A65F912410147E98"/>
  </w:style>
  <w:style w:type="paragraph" w:customStyle="1" w:styleId="1DCD6D1310763F4F97AA0722DF2CE451">
    <w:name w:val="1DCD6D1310763F4F97AA0722DF2CE451"/>
  </w:style>
  <w:style w:type="paragraph" w:customStyle="1" w:styleId="7E0013FB64C3E14F8269815746ECED40">
    <w:name w:val="7E0013FB64C3E14F8269815746ECED40"/>
  </w:style>
  <w:style w:type="paragraph" w:customStyle="1" w:styleId="C7B9842A65393043951FEBC04423998A">
    <w:name w:val="C7B9842A65393043951FEBC04423998A"/>
  </w:style>
  <w:style w:type="paragraph" w:customStyle="1" w:styleId="7495779E25FD204BB9A72E37D4E4E500">
    <w:name w:val="7495779E25FD204BB9A72E37D4E4E500"/>
  </w:style>
  <w:style w:type="paragraph" w:customStyle="1" w:styleId="668CE98011D65642924D286720C9C12B">
    <w:name w:val="668CE98011D65642924D286720C9C12B"/>
    <w:rsid w:val="007E491F"/>
  </w:style>
  <w:style w:type="paragraph" w:customStyle="1" w:styleId="D40BC8837E68D94B98989AA812C3DA16">
    <w:name w:val="D40BC8837E68D94B98989AA812C3DA16"/>
    <w:rsid w:val="007E491F"/>
  </w:style>
  <w:style w:type="paragraph" w:customStyle="1" w:styleId="E91873EA8F7CE0499FA5E2A69D80A77E">
    <w:name w:val="E91873EA8F7CE0499FA5E2A69D80A77E"/>
    <w:rsid w:val="007E491F"/>
  </w:style>
  <w:style w:type="paragraph" w:customStyle="1" w:styleId="FAC441CB5D6AA140B63157C9CC6399B2">
    <w:name w:val="FAC441CB5D6AA140B63157C9CC6399B2"/>
    <w:rsid w:val="007E491F"/>
  </w:style>
  <w:style w:type="paragraph" w:customStyle="1" w:styleId="957A531AC752CD4A91691E94A4744E9E">
    <w:name w:val="957A531AC752CD4A91691E94A4744E9E"/>
    <w:rsid w:val="007E491F"/>
  </w:style>
  <w:style w:type="paragraph" w:customStyle="1" w:styleId="A17C454C4EE6454FBF345D0D7F986C8B">
    <w:name w:val="A17C454C4EE6454FBF345D0D7F986C8B"/>
    <w:rsid w:val="007E491F"/>
  </w:style>
  <w:style w:type="paragraph" w:customStyle="1" w:styleId="B3AC10ABBCFA1A49A3BAC3FF4228B841">
    <w:name w:val="B3AC10ABBCFA1A49A3BAC3FF4228B841"/>
    <w:rsid w:val="007E491F"/>
  </w:style>
  <w:style w:type="paragraph" w:customStyle="1" w:styleId="DBF770C6F8603849B29C1491BBDDC95F">
    <w:name w:val="DBF770C6F8603849B29C1491BBDDC95F"/>
    <w:rsid w:val="000E359B"/>
  </w:style>
  <w:style w:type="paragraph" w:customStyle="1" w:styleId="74CD9716CECB184A85B291AF6AAC5BBC">
    <w:name w:val="74CD9716CECB184A85B291AF6AAC5BBC"/>
    <w:rsid w:val="000E359B"/>
  </w:style>
  <w:style w:type="paragraph" w:customStyle="1" w:styleId="4C64B4C813E1C84292516B99A262AC3A">
    <w:name w:val="4C64B4C813E1C84292516B99A262AC3A"/>
    <w:rsid w:val="000E359B"/>
  </w:style>
  <w:style w:type="paragraph" w:customStyle="1" w:styleId="F182234FB8F61A429C594E5EB53D928E">
    <w:name w:val="F182234FB8F61A429C594E5EB53D928E"/>
    <w:rsid w:val="000E359B"/>
  </w:style>
  <w:style w:type="paragraph" w:customStyle="1" w:styleId="FBDFA5DA01B0F046B99AB755F6784851">
    <w:name w:val="FBDFA5DA01B0F046B99AB755F6784851"/>
    <w:rsid w:val="000E359B"/>
  </w:style>
  <w:style w:type="paragraph" w:customStyle="1" w:styleId="3090C2538A1BCE40AA6F5EE93C362DB0">
    <w:name w:val="3090C2538A1BCE40AA6F5EE93C362DB0"/>
    <w:rsid w:val="000E359B"/>
  </w:style>
  <w:style w:type="paragraph" w:customStyle="1" w:styleId="579FA57F53AAB0438D2BA54B2824FFFA">
    <w:name w:val="579FA57F53AAB0438D2BA54B2824FFFA"/>
    <w:rsid w:val="000E359B"/>
  </w:style>
  <w:style w:type="paragraph" w:customStyle="1" w:styleId="94FFB4B0F4632A46A6247A20F2B4193D">
    <w:name w:val="94FFB4B0F4632A46A6247A20F2B4193D"/>
    <w:rsid w:val="000E359B"/>
  </w:style>
  <w:style w:type="paragraph" w:customStyle="1" w:styleId="1B5032B7CD6B67438A20DBD387CD65B0">
    <w:name w:val="1B5032B7CD6B67438A20DBD387CD65B0"/>
    <w:rsid w:val="000E359B"/>
  </w:style>
  <w:style w:type="paragraph" w:customStyle="1" w:styleId="2C66658E6A7E6A4C93AC8553DAE65524">
    <w:name w:val="2C66658E6A7E6A4C93AC8553DAE65524"/>
    <w:rsid w:val="000E359B"/>
  </w:style>
  <w:style w:type="paragraph" w:customStyle="1" w:styleId="E603F7FFD169584D92F1E6CADFF4CF54">
    <w:name w:val="E603F7FFD169584D92F1E6CADFF4CF54"/>
    <w:rsid w:val="000E359B"/>
  </w:style>
  <w:style w:type="paragraph" w:customStyle="1" w:styleId="14A66EE888B401429ADA48FC64CD4A8B">
    <w:name w:val="14A66EE888B401429ADA48FC64CD4A8B"/>
    <w:rsid w:val="000E359B"/>
  </w:style>
  <w:style w:type="paragraph" w:customStyle="1" w:styleId="0992125442545C49AA27057009F95390">
    <w:name w:val="0992125442545C49AA27057009F95390"/>
    <w:rsid w:val="000E359B"/>
  </w:style>
  <w:style w:type="paragraph" w:customStyle="1" w:styleId="7AB3FAF6880DD8409B2EF211E5286A8F">
    <w:name w:val="7AB3FAF6880DD8409B2EF211E5286A8F"/>
    <w:rsid w:val="000E359B"/>
  </w:style>
  <w:style w:type="paragraph" w:customStyle="1" w:styleId="74DAA4CBF8290D4AB7817E847876B7A3">
    <w:name w:val="74DAA4CBF8290D4AB7817E847876B7A3"/>
    <w:rsid w:val="000E359B"/>
  </w:style>
  <w:style w:type="paragraph" w:customStyle="1" w:styleId="D3DF6E6BF9716840BF4272BD8166D62D">
    <w:name w:val="D3DF6E6BF9716840BF4272BD8166D62D"/>
    <w:rsid w:val="000E359B"/>
  </w:style>
  <w:style w:type="paragraph" w:customStyle="1" w:styleId="089DCF3256473348A9E59EAC7683E8A4">
    <w:name w:val="089DCF3256473348A9E59EAC7683E8A4"/>
    <w:rsid w:val="000E359B"/>
  </w:style>
  <w:style w:type="paragraph" w:customStyle="1" w:styleId="FFB51E0F60A46346BC86BBDD8E391ED2">
    <w:name w:val="FFB51E0F60A46346BC86BBDD8E391ED2"/>
    <w:rsid w:val="000E359B"/>
  </w:style>
  <w:style w:type="paragraph" w:customStyle="1" w:styleId="A6F0E25EB2E69D4397F1C9332B0E4621">
    <w:name w:val="A6F0E25EB2E69D4397F1C9332B0E4621"/>
    <w:rsid w:val="000E359B"/>
  </w:style>
  <w:style w:type="paragraph" w:customStyle="1" w:styleId="A4676550E873F148B35AB8A45591B03A">
    <w:name w:val="A4676550E873F148B35AB8A45591B03A"/>
    <w:rsid w:val="000E359B"/>
  </w:style>
  <w:style w:type="paragraph" w:customStyle="1" w:styleId="6042255B76464B4CBCC8A153332AEAE8">
    <w:name w:val="6042255B76464B4CBCC8A153332AEAE8"/>
    <w:rsid w:val="000E359B"/>
  </w:style>
  <w:style w:type="paragraph" w:customStyle="1" w:styleId="9012D07CB45D7D4D9355EB92D4DE40FB">
    <w:name w:val="9012D07CB45D7D4D9355EB92D4DE40FB"/>
    <w:rsid w:val="00F27A30"/>
  </w:style>
  <w:style w:type="paragraph" w:customStyle="1" w:styleId="B5AC0D261543984AA3344DA42DF18ACC">
    <w:name w:val="B5AC0D261543984AA3344DA42DF18ACC"/>
    <w:rsid w:val="00F27A30"/>
  </w:style>
  <w:style w:type="paragraph" w:customStyle="1" w:styleId="A53CF69DA2124A48B4B7796B1EFD26B6">
    <w:name w:val="A53CF69DA2124A48B4B7796B1EFD26B6"/>
    <w:rsid w:val="008568C2"/>
  </w:style>
  <w:style w:type="paragraph" w:customStyle="1" w:styleId="878713FE3439E24DB648C9E433AC929A">
    <w:name w:val="878713FE3439E24DB648C9E433AC929A"/>
    <w:rsid w:val="008568C2"/>
  </w:style>
  <w:style w:type="paragraph" w:customStyle="1" w:styleId="3E8D41E4DEE21243A5EB6CBA54CB0445">
    <w:name w:val="3E8D41E4DEE21243A5EB6CBA54CB0445"/>
    <w:rsid w:val="008568C2"/>
  </w:style>
  <w:style w:type="paragraph" w:customStyle="1" w:styleId="16E042660B9B594686BE454304999941">
    <w:name w:val="16E042660B9B594686BE454304999941"/>
    <w:rsid w:val="008568C2"/>
  </w:style>
  <w:style w:type="paragraph" w:customStyle="1" w:styleId="295E1D084083954B98FB089B271EB40A">
    <w:name w:val="295E1D084083954B98FB089B271EB40A"/>
    <w:rsid w:val="008568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M.Dekaj</dc:creator>
  <cp:lastModifiedBy>Microsoft Office User</cp:lastModifiedBy>
  <cp:revision>2</cp:revision>
  <dcterms:created xsi:type="dcterms:W3CDTF">2018-03-27T16:42:00Z</dcterms:created>
  <dcterms:modified xsi:type="dcterms:W3CDTF">2018-03-27T16:42:00Z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