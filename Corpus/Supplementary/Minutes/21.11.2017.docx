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99B57" w14:textId="77777777" w:rsidR="00A979E1" w:rsidRDefault="00767B72" w:rsidP="00767B72">
      <w:pPr>
        <w:pStyle w:val="Title"/>
        <w:ind w:left="0"/>
      </w:pPr>
      <w:r>
        <w:t>Meeting Minutes</w:t>
      </w:r>
    </w:p>
    <w:p w14:paraId="0E391500" w14:textId="32A10763" w:rsidR="00A979E1" w:rsidRDefault="00292B34" w:rsidP="00A979E1">
      <w:pPr>
        <w:pStyle w:val="Heading2"/>
      </w:pPr>
      <w:sdt>
        <w:sdtPr>
          <w:alias w:val="Meeting date and time:"/>
          <w:tag w:val="Meeting date and time:"/>
          <w:id w:val="712006246"/>
          <w:placeholder>
            <w:docPart w:val="2145CC628C54A04CAB09124F9F799CC1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Meeting date | time</w:t>
          </w:r>
        </w:sdtContent>
      </w:sdt>
      <w:r w:rsidR="00A979E1">
        <w:rPr>
          <w:lang w:val="en-GB" w:bidi="en-GB"/>
        </w:rPr>
        <w:t xml:space="preserve"> </w:t>
      </w:r>
      <w:r w:rsidR="002450C6">
        <w:rPr>
          <w:rStyle w:val="SubtleEmphasis"/>
        </w:rPr>
        <w:t>21</w:t>
      </w:r>
      <w:r w:rsidR="00A32320">
        <w:rPr>
          <w:rStyle w:val="SubtleEmphasis"/>
        </w:rPr>
        <w:t>/11</w:t>
      </w:r>
      <w:r w:rsidR="00F61E32">
        <w:rPr>
          <w:rStyle w:val="SubtleEmphasis"/>
        </w:rPr>
        <w:t>/2017</w:t>
      </w:r>
      <w:r w:rsidR="00A979E1" w:rsidRPr="003665F5">
        <w:rPr>
          <w:rStyle w:val="SubtleEmphasis"/>
          <w:lang w:val="en-GB" w:bidi="en-GB"/>
        </w:rPr>
        <w:t xml:space="preserve"> | </w:t>
      </w:r>
      <w:r w:rsidR="00F33FFA">
        <w:rPr>
          <w:rStyle w:val="SubtleEmphasis"/>
        </w:rPr>
        <w:t>3:30</w:t>
      </w:r>
      <w:r w:rsidR="00F61E32">
        <w:rPr>
          <w:rStyle w:val="SubtleEmphasis"/>
        </w:rPr>
        <w:t>pm</w:t>
      </w:r>
      <w:r w:rsidR="00A979E1">
        <w:rPr>
          <w:lang w:val="en-GB" w:bidi="en-GB"/>
        </w:rPr>
        <w:t xml:space="preserve"> | </w:t>
      </w:r>
      <w:sdt>
        <w:sdtPr>
          <w:alias w:val="Meeting location:"/>
          <w:tag w:val="Meeting location:"/>
          <w:id w:val="1910582416"/>
          <w:placeholder>
            <w:docPart w:val="928FE238D373A145A41C8E16D797260F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Meeting location</w:t>
          </w:r>
        </w:sdtContent>
      </w:sdt>
      <w:r w:rsidR="00A979E1">
        <w:rPr>
          <w:lang w:val="en-GB" w:bidi="en-GB"/>
        </w:rPr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A3F8F4D9785FD54D9C2FF56BA88480CD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F33FFA">
            <w:rPr>
              <w:rStyle w:val="SubtleEmphasis"/>
            </w:rPr>
            <w:t>Cornwallis</w:t>
          </w:r>
          <w:r w:rsidR="00F61E32">
            <w:rPr>
              <w:rStyle w:val="SubtleEmphasis"/>
            </w:rPr>
            <w:t xml:space="preserve"> 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14:paraId="4A4E55D5" w14:textId="77777777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 and timekeeper"/>
            </w:tblPr>
            <w:tblGrid>
              <w:gridCol w:w="2407"/>
              <w:gridCol w:w="2983"/>
            </w:tblGrid>
            <w:tr w:rsidR="00A979E1" w14:paraId="28832824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3EE763E9" w14:textId="77777777" w:rsidR="00A979E1" w:rsidRPr="00A979E1" w:rsidRDefault="00292B34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2F061B8E08542F488E7A6D137BAE926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en-GB" w:bidi="en-GB"/>
                        </w:rPr>
                        <w:t>Meeting called by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DF0C35A" w14:textId="743DD25B" w:rsidR="00A979E1" w:rsidRDefault="00CE4ABD" w:rsidP="00F61E32">
                  <w:pPr>
                    <w:spacing w:after="0"/>
                  </w:pPr>
                  <w:r>
                    <w:t xml:space="preserve">Group </w:t>
                  </w:r>
                </w:p>
              </w:tc>
            </w:tr>
            <w:tr w:rsidR="00A979E1" w14:paraId="22C498AE" w14:textId="77777777" w:rsidTr="00F61E32">
              <w:trPr>
                <w:trHeight w:val="297"/>
              </w:trPr>
              <w:tc>
                <w:tcPr>
                  <w:tcW w:w="2311" w:type="dxa"/>
                  <w:tcBorders>
                    <w:left w:val="nil"/>
                  </w:tcBorders>
                </w:tcPr>
                <w:p w14:paraId="4AA7BBC1" w14:textId="77777777" w:rsidR="00A979E1" w:rsidRPr="00A979E1" w:rsidRDefault="00292B34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6BF0240DADF57D479848627B8398981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en-GB" w:bidi="en-GB"/>
                        </w:rPr>
                        <w:t>Type of meeting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FDAAA51" w14:textId="01887122" w:rsidR="00A979E1" w:rsidRDefault="00517BD3" w:rsidP="00F61E32">
                  <w:pPr>
                    <w:spacing w:after="0"/>
                  </w:pPr>
                  <w:r>
                    <w:t>Review</w:t>
                  </w:r>
                </w:p>
              </w:tc>
            </w:tr>
            <w:tr w:rsidR="00A979E1" w14:paraId="6BF8BFA7" w14:textId="77777777" w:rsidTr="00A32320">
              <w:trPr>
                <w:trHeight w:val="450"/>
              </w:trPr>
              <w:tc>
                <w:tcPr>
                  <w:tcW w:w="2311" w:type="dxa"/>
                  <w:tcBorders>
                    <w:left w:val="nil"/>
                  </w:tcBorders>
                </w:tcPr>
                <w:p w14:paraId="6B2207FA" w14:textId="18E02A43" w:rsidR="00A979E1" w:rsidRPr="00A979E1" w:rsidRDefault="009D2D96" w:rsidP="009D2D96">
                  <w:pPr>
                    <w:pStyle w:val="Heading3"/>
                  </w:pPr>
                  <w:r>
                    <w:t xml:space="preserve">Supervisor </w:t>
                  </w: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398E793" w14:textId="7EBC25B8" w:rsidR="00A979E1" w:rsidRDefault="00A32320" w:rsidP="00F61E32">
                  <w:pPr>
                    <w:spacing w:after="0"/>
                  </w:pPr>
                  <w:r>
                    <w:t xml:space="preserve">Radu Grigore </w:t>
                  </w:r>
                </w:p>
              </w:tc>
            </w:tr>
            <w:tr w:rsidR="00A979E1" w14:paraId="66A4C67C" w14:textId="77777777" w:rsidTr="00F61E32">
              <w:trPr>
                <w:trHeight w:val="441"/>
              </w:trPr>
              <w:sdt>
                <w:sdtPr>
                  <w:alias w:val="Note taker:"/>
                  <w:tag w:val="Note taker:"/>
                  <w:id w:val="-1961940283"/>
                  <w:placeholder>
                    <w:docPart w:val="D24A58BC0ACB1D42A88F01C46212D55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0DD4DEC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rPr>
                          <w:lang w:val="en-GB" w:bidi="en-GB"/>
                        </w:rPr>
                        <w:t>Note taker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05033213" w14:textId="77777777" w:rsidR="00A979E1" w:rsidRDefault="00F61E32" w:rsidP="00F61E32">
                  <w:pPr>
                    <w:spacing w:after="0"/>
                  </w:pPr>
                  <w:r>
                    <w:t>Met Dekaj</w:t>
                  </w:r>
                </w:p>
              </w:tc>
            </w:tr>
            <w:tr w:rsidR="00A979E1" w14:paraId="28EAEF17" w14:textId="77777777" w:rsidTr="009D2D96">
              <w:trPr>
                <w:trHeight w:val="378"/>
              </w:trPr>
              <w:sdt>
                <w:sdtPr>
                  <w:alias w:val="Timekeeper:"/>
                  <w:tag w:val="Timekeeper:"/>
                  <w:id w:val="2113625791"/>
                  <w:placeholder>
                    <w:docPart w:val="EFBCCEFC2050C248B89A5BD9C976AD9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5A5F7D1B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rPr>
                          <w:lang w:val="en-GB" w:bidi="en-GB"/>
                        </w:rPr>
                        <w:t>Timekeeper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C4F4A87" w14:textId="77777777" w:rsidR="00A979E1" w:rsidRDefault="00F61E32" w:rsidP="00F61E32">
                  <w:pPr>
                    <w:spacing w:after="0"/>
                  </w:pPr>
                  <w:r>
                    <w:t>Met Dekaj</w:t>
                  </w:r>
                </w:p>
              </w:tc>
            </w:tr>
          </w:tbl>
          <w:p w14:paraId="57E31B39" w14:textId="77777777"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14:paraId="3E9839B1" w14:textId="77777777" w:rsidR="00A979E1" w:rsidRPr="00137619" w:rsidRDefault="00F61E32" w:rsidP="00D578F4">
            <w:pPr>
              <w:spacing w:after="0"/>
            </w:pPr>
            <w:r>
              <w:t>Met Dekaj</w:t>
            </w:r>
          </w:p>
          <w:p w14:paraId="70EA08ED" w14:textId="77777777" w:rsidR="00A979E1" w:rsidRDefault="00F61E32" w:rsidP="00F61E32">
            <w:pPr>
              <w:spacing w:after="0"/>
            </w:pPr>
            <w:r>
              <w:t>Paul Crawford</w:t>
            </w:r>
          </w:p>
          <w:p w14:paraId="5D654CD4" w14:textId="77777777" w:rsidR="00F61E32" w:rsidRDefault="00F61E32" w:rsidP="00F61E32">
            <w:pPr>
              <w:spacing w:after="0"/>
            </w:pPr>
            <w:r>
              <w:t>Basiru Andrew</w:t>
            </w:r>
          </w:p>
          <w:p w14:paraId="7B977B36" w14:textId="0867D473" w:rsidR="004C36FE" w:rsidRDefault="004C36FE" w:rsidP="00F61E32">
            <w:pPr>
              <w:spacing w:after="0"/>
            </w:pPr>
            <w:r>
              <w:t xml:space="preserve">James </w:t>
            </w:r>
            <w:r w:rsidR="00EC7C3D">
              <w:t>Hannigan</w:t>
            </w:r>
          </w:p>
          <w:p w14:paraId="6E5B941F" w14:textId="59A5879F" w:rsidR="00F61E32" w:rsidRDefault="00D40B8D" w:rsidP="00F61E32">
            <w:pPr>
              <w:spacing w:after="0"/>
            </w:pPr>
            <w:r>
              <w:t xml:space="preserve">Tahmoor </w:t>
            </w:r>
            <w:proofErr w:type="spellStart"/>
            <w:r>
              <w:t>Ulqin</w:t>
            </w:r>
            <w:proofErr w:type="spellEnd"/>
          </w:p>
        </w:tc>
      </w:tr>
    </w:tbl>
    <w:p w14:paraId="3A3FADDC" w14:textId="77777777" w:rsidR="00A979E1" w:rsidRDefault="00292B34" w:rsidP="00A979E1">
      <w:pPr>
        <w:pStyle w:val="Heading1"/>
      </w:pPr>
      <w:sdt>
        <w:sdtPr>
          <w:alias w:val="Agenda topics:"/>
          <w:tag w:val="Agenda topics:"/>
          <w:id w:val="-877550984"/>
          <w:placeholder>
            <w:docPart w:val="6191EE448CA45641984E613A3664D0FE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Agenda topics</w:t>
          </w:r>
        </w:sdtContent>
      </w:sdt>
    </w:p>
    <w:p w14:paraId="37FDB6D3" w14:textId="04DA24BE" w:rsidR="00A979E1" w:rsidRDefault="00292B34" w:rsidP="00A979E1">
      <w:pPr>
        <w:pStyle w:val="Heading2"/>
      </w:pPr>
      <w:sdt>
        <w:sdtPr>
          <w:alias w:val="Agenda 1, time allocated:"/>
          <w:tag w:val="Agenda 1, time allocated:"/>
          <w:id w:val="-548305236"/>
          <w:placeholder>
            <w:docPart w:val="3243D5B846CF82429035FD8FE96C9F86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Time allocated</w:t>
          </w:r>
        </w:sdtContent>
      </w:sdt>
      <w:r w:rsidR="00A979E1">
        <w:rPr>
          <w:lang w:val="en-GB" w:bidi="en-GB"/>
        </w:rPr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252406536"/>
          <w:placeholder>
            <w:docPart w:val="652EB859617D454AB27C128FBDC0933C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037BE">
            <w:rPr>
              <w:rStyle w:val="SubtleEmphasis"/>
            </w:rPr>
            <w:t>1hour</w:t>
          </w:r>
        </w:sdtContent>
      </w:sdt>
      <w:r w:rsidR="00A979E1">
        <w:rPr>
          <w:lang w:val="en-GB" w:bidi="en-GB"/>
        </w:rPr>
        <w:t xml:space="preserve"> | </w:t>
      </w:r>
      <w:sdt>
        <w:sdtPr>
          <w:alias w:val="Agenda 1, agenda topic:"/>
          <w:tag w:val="Agenda 1, agenda topic:"/>
          <w:id w:val="-1734764758"/>
          <w:placeholder>
            <w:docPart w:val="F8445291CB03434A82679FAEFDA62E34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Agenda topic</w:t>
          </w:r>
        </w:sdtContent>
      </w:sdt>
      <w:r w:rsidR="00A979E1">
        <w:rPr>
          <w:lang w:val="en-GB" w:bidi="en-GB"/>
        </w:rPr>
        <w:t xml:space="preserve"> </w:t>
      </w:r>
      <w:r w:rsidR="009D750F">
        <w:rPr>
          <w:rStyle w:val="SubtleEmphasis"/>
        </w:rPr>
        <w:t>Review feedback from Radu</w:t>
      </w:r>
    </w:p>
    <w:p w14:paraId="2B5B1535" w14:textId="38818560" w:rsidR="00D939EC" w:rsidRDefault="00292B34" w:rsidP="00BF2280">
      <w:pPr>
        <w:ind w:left="0"/>
      </w:pPr>
      <w:sdt>
        <w:sdtPr>
          <w:alias w:val="Agenda 1, discussion:"/>
          <w:tag w:val="Agenda 1, discussion:"/>
          <w:id w:val="-1435744640"/>
          <w:placeholder>
            <w:docPart w:val="9012D07CB45D7D4D9355EB92D4DE40FB"/>
          </w:placeholder>
          <w:temporary/>
          <w:showingPlcHdr/>
          <w15:appearance w15:val="hidden"/>
        </w:sdtPr>
        <w:sdtEndPr/>
        <w:sdtContent>
          <w:r w:rsidR="00D939EC">
            <w:rPr>
              <w:lang w:val="en-GB" w:bidi="en-GB"/>
            </w:rPr>
            <w:t>Discussion</w:t>
          </w:r>
        </w:sdtContent>
      </w:sdt>
      <w:r w:rsidR="00D939EC">
        <w:rPr>
          <w:lang w:val="en-GB" w:bidi="en-GB"/>
        </w:rPr>
        <w:t xml:space="preserve">: </w:t>
      </w:r>
      <w:r w:rsidR="002450C6">
        <w:t xml:space="preserve">During this meeting, the supervisor reviewed the UI for Tic-Tac-Toe and </w:t>
      </w:r>
      <w:r w:rsidR="0033741F">
        <w:t>concluded</w:t>
      </w:r>
      <w:r w:rsidR="002450C6">
        <w:t xml:space="preserve"> that it was at a good standard but lacked some buttons and other interface properties. We also discussed the possibility of </w:t>
      </w:r>
      <w:r w:rsidR="0033741F">
        <w:t xml:space="preserve">creating a website with the game </w:t>
      </w:r>
      <w:r w:rsidR="00A10AB6">
        <w:t xml:space="preserve">imbedded onto the website, so that users can play against the AI through the website. </w:t>
      </w:r>
    </w:p>
    <w:p w14:paraId="578C7764" w14:textId="77777777" w:rsidR="00BF2280" w:rsidRDefault="00BF2280" w:rsidP="00BF2280">
      <w:pPr>
        <w:ind w:left="0"/>
      </w:pPr>
    </w:p>
    <w:p w14:paraId="60494BCC" w14:textId="1F8719FB" w:rsidR="00D939EC" w:rsidRDefault="00292B34" w:rsidP="00D939EC">
      <w:pPr>
        <w:rPr>
          <w:lang w:val="en-GB" w:bidi="en-GB"/>
        </w:rPr>
      </w:pPr>
      <w:sdt>
        <w:sdtPr>
          <w:alias w:val="Agenda 1, conclusion:"/>
          <w:tag w:val="Agenda 1, conclusion:"/>
          <w:id w:val="-556850697"/>
          <w:placeholder>
            <w:docPart w:val="B5AC0D261543984AA3344DA42DF18ACC"/>
          </w:placeholder>
          <w:temporary/>
          <w:showingPlcHdr/>
          <w15:appearance w15:val="hidden"/>
        </w:sdtPr>
        <w:sdtEndPr/>
        <w:sdtContent>
          <w:r w:rsidR="00D939EC">
            <w:rPr>
              <w:lang w:val="en-GB" w:bidi="en-GB"/>
            </w:rPr>
            <w:t>Conclusion</w:t>
          </w:r>
        </w:sdtContent>
      </w:sdt>
      <w:r w:rsidR="00D939EC">
        <w:rPr>
          <w:lang w:val="en-GB" w:bidi="en-GB"/>
        </w:rPr>
        <w:t xml:space="preserve">: </w:t>
      </w:r>
      <w:r w:rsidR="00A10AB6">
        <w:rPr>
          <w:lang w:val="en-GB" w:bidi="en-GB"/>
        </w:rPr>
        <w:t xml:space="preserve">It was decided that the application should be transferred onto a website so that a more intricate and interesting design and UI could be made using </w:t>
      </w:r>
      <w:r w:rsidR="00382953">
        <w:rPr>
          <w:lang w:val="en-GB" w:bidi="en-GB"/>
        </w:rPr>
        <w:t>JavaScript</w:t>
      </w:r>
      <w:r w:rsidR="00604B43">
        <w:rPr>
          <w:lang w:val="en-GB" w:bidi="en-GB"/>
        </w:rPr>
        <w:t>/</w:t>
      </w:r>
      <w:r w:rsidR="00A10AB6">
        <w:rPr>
          <w:lang w:val="en-GB" w:bidi="en-GB"/>
        </w:rPr>
        <w:t>CSS/HTML5.</w:t>
      </w:r>
      <w:r w:rsidR="00D939EC">
        <w:rPr>
          <w:lang w:val="en-GB" w:bidi="en-GB"/>
        </w:rPr>
        <w:t xml:space="preserve"> </w:t>
      </w:r>
    </w:p>
    <w:p w14:paraId="6F988699" w14:textId="49708010" w:rsidR="002450C6" w:rsidRDefault="002450C6" w:rsidP="00D939EC">
      <w:pPr>
        <w:rPr>
          <w:lang w:val="en-GB" w:bidi="en-GB"/>
        </w:rPr>
      </w:pPr>
    </w:p>
    <w:tbl>
      <w:tblPr>
        <w:tblStyle w:val="Meetingminutes"/>
        <w:tblW w:w="5063" w:type="pct"/>
        <w:tblLayout w:type="fixed"/>
        <w:tblLook w:val="04A0" w:firstRow="1" w:lastRow="0" w:firstColumn="1" w:lastColumn="0" w:noHBand="0" w:noVBand="1"/>
      </w:tblPr>
      <w:tblGrid>
        <w:gridCol w:w="6326"/>
        <w:gridCol w:w="2361"/>
        <w:gridCol w:w="2249"/>
      </w:tblGrid>
      <w:tr w:rsidR="002450C6" w:rsidRPr="00E52810" w14:paraId="39A52CC1" w14:textId="77777777" w:rsidTr="00245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tcW w:w="6326" w:type="dxa"/>
          </w:tcPr>
          <w:p w14:paraId="5FD6A84F" w14:textId="1A1E17C4" w:rsidR="002450C6" w:rsidRPr="00E52810" w:rsidRDefault="002450C6" w:rsidP="002C4E83">
            <w:sdt>
              <w:sdtPr>
                <w:alias w:val="Agenda 2, action items:"/>
                <w:tag w:val="Agenda 2, action items:"/>
                <w:id w:val="500931695"/>
                <w:placeholder>
                  <w:docPart w:val="3E8D41E4DEE21243A5EB6CBA54CB0445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en-GB" w:bidi="en-GB"/>
                  </w:rPr>
                  <w:t>Action items</w:t>
                </w:r>
              </w:sdtContent>
            </w:sdt>
            <w:r>
              <w:t xml:space="preserve"> </w:t>
            </w:r>
            <w:r>
              <w:t>from last meeting</w:t>
            </w:r>
          </w:p>
        </w:tc>
        <w:sdt>
          <w:sdtPr>
            <w:alias w:val="Agenda 2, person responsible:"/>
            <w:tag w:val="Agenda 2, person responsible:"/>
            <w:id w:val="-1305846785"/>
            <w:placeholder>
              <w:docPart w:val="16E042660B9B594686BE454304999941"/>
            </w:placeholder>
            <w:temporary/>
            <w:showingPlcHdr/>
            <w15:appearance w15:val="hidden"/>
          </w:sdtPr>
          <w:sdtContent>
            <w:tc>
              <w:tcPr>
                <w:tcW w:w="2361" w:type="dxa"/>
              </w:tcPr>
              <w:p w14:paraId="4903CECB" w14:textId="77777777" w:rsidR="002450C6" w:rsidRPr="00E52810" w:rsidRDefault="002450C6" w:rsidP="002C4E83">
                <w:r w:rsidRPr="00E52810">
                  <w:rPr>
                    <w:lang w:val="en-GB" w:bidi="en-GB"/>
                  </w:rPr>
                  <w:t>Person responsible</w:t>
                </w:r>
              </w:p>
            </w:tc>
          </w:sdtContent>
        </w:sdt>
        <w:sdt>
          <w:sdtPr>
            <w:alias w:val="Agenda 2, deadline:"/>
            <w:tag w:val="Agenda 2, deadline:"/>
            <w:id w:val="-1666621256"/>
            <w:placeholder>
              <w:docPart w:val="295E1D084083954B98FB089B271EB40A"/>
            </w:placeholder>
            <w:temporary/>
            <w:showingPlcHdr/>
            <w15:appearance w15:val="hidden"/>
          </w:sdtPr>
          <w:sdtContent>
            <w:tc>
              <w:tcPr>
                <w:tcW w:w="2249" w:type="dxa"/>
              </w:tcPr>
              <w:p w14:paraId="32211165" w14:textId="77777777" w:rsidR="002450C6" w:rsidRPr="00E52810" w:rsidRDefault="002450C6" w:rsidP="002C4E83">
                <w:r w:rsidRPr="00E52810">
                  <w:rPr>
                    <w:lang w:val="en-GB" w:bidi="en-GB"/>
                  </w:rPr>
                  <w:t>Deadline</w:t>
                </w:r>
              </w:p>
            </w:tc>
          </w:sdtContent>
        </w:sdt>
      </w:tr>
      <w:tr w:rsidR="002450C6" w:rsidRPr="00E52810" w14:paraId="06E8E65C" w14:textId="77777777" w:rsidTr="002450C6">
        <w:trPr>
          <w:trHeight w:val="424"/>
        </w:trPr>
        <w:tc>
          <w:tcPr>
            <w:tcW w:w="6326" w:type="dxa"/>
          </w:tcPr>
          <w:p w14:paraId="10B2B285" w14:textId="77777777" w:rsidR="002450C6" w:rsidRDefault="002450C6" w:rsidP="002C4E83">
            <w:pPr>
              <w:ind w:left="0"/>
            </w:pPr>
            <w:r>
              <w:t>Finish Tic-Tac-Toe UI</w:t>
            </w:r>
          </w:p>
          <w:p w14:paraId="327759F4" w14:textId="77777777" w:rsidR="002450C6" w:rsidRDefault="002450C6" w:rsidP="002C4E83">
            <w:pPr>
              <w:ind w:left="0"/>
            </w:pPr>
          </w:p>
          <w:p w14:paraId="27C2C3FA" w14:textId="77777777" w:rsidR="002450C6" w:rsidRDefault="002450C6" w:rsidP="002C4E83">
            <w:pPr>
              <w:ind w:left="0"/>
            </w:pPr>
          </w:p>
          <w:p w14:paraId="1ED6DD3F" w14:textId="695E866B" w:rsidR="002450C6" w:rsidRPr="00E52810" w:rsidRDefault="002450C6" w:rsidP="002C4E83">
            <w:pPr>
              <w:ind w:left="0"/>
            </w:pPr>
            <w:r>
              <w:t xml:space="preserve">Research Minimax </w:t>
            </w:r>
          </w:p>
        </w:tc>
        <w:tc>
          <w:tcPr>
            <w:tcW w:w="2361" w:type="dxa"/>
          </w:tcPr>
          <w:p w14:paraId="33F27934" w14:textId="77777777" w:rsidR="002450C6" w:rsidRDefault="002450C6" w:rsidP="002C4E83">
            <w:pPr>
              <w:ind w:left="0"/>
            </w:pPr>
            <w:r>
              <w:t>Met Dekaj</w:t>
            </w:r>
          </w:p>
          <w:p w14:paraId="78208605" w14:textId="77777777" w:rsidR="002450C6" w:rsidRDefault="002450C6" w:rsidP="002C4E83">
            <w:pPr>
              <w:ind w:left="0"/>
            </w:pPr>
            <w:r>
              <w:t>James Hannigan</w:t>
            </w:r>
          </w:p>
          <w:p w14:paraId="12C26E9F" w14:textId="77777777" w:rsidR="002450C6" w:rsidRDefault="002450C6" w:rsidP="002C4E83">
            <w:pPr>
              <w:ind w:left="0"/>
            </w:pPr>
            <w:r>
              <w:t xml:space="preserve">Tahmoor </w:t>
            </w:r>
            <w:proofErr w:type="spellStart"/>
            <w:r>
              <w:t>Ulqin</w:t>
            </w:r>
            <w:proofErr w:type="spellEnd"/>
          </w:p>
          <w:p w14:paraId="481A8687" w14:textId="77777777" w:rsidR="002450C6" w:rsidRDefault="002450C6" w:rsidP="002C4E83">
            <w:pPr>
              <w:ind w:left="0"/>
            </w:pPr>
            <w:r>
              <w:t>Paul Crawford</w:t>
            </w:r>
          </w:p>
          <w:p w14:paraId="3CA7CECC" w14:textId="77777777" w:rsidR="002450C6" w:rsidRPr="00E52810" w:rsidRDefault="002450C6" w:rsidP="002C4E83">
            <w:pPr>
              <w:ind w:left="0"/>
            </w:pPr>
          </w:p>
        </w:tc>
        <w:tc>
          <w:tcPr>
            <w:tcW w:w="2249" w:type="dxa"/>
          </w:tcPr>
          <w:p w14:paraId="0CB53537" w14:textId="77777777" w:rsidR="002450C6" w:rsidRDefault="002450C6" w:rsidP="002C4E83">
            <w:pPr>
              <w:ind w:left="0"/>
            </w:pPr>
            <w:r>
              <w:t>21/11/2017</w:t>
            </w:r>
          </w:p>
          <w:p w14:paraId="1EC72EF0" w14:textId="77777777" w:rsidR="002450C6" w:rsidRDefault="002450C6" w:rsidP="002C4E83">
            <w:pPr>
              <w:ind w:left="0"/>
            </w:pPr>
          </w:p>
          <w:p w14:paraId="5A606A41" w14:textId="77777777" w:rsidR="002450C6" w:rsidRDefault="002450C6" w:rsidP="002C4E83">
            <w:pPr>
              <w:ind w:left="0"/>
            </w:pPr>
          </w:p>
          <w:p w14:paraId="3FD91AE0" w14:textId="77777777" w:rsidR="002450C6" w:rsidRPr="00E52810" w:rsidRDefault="002450C6" w:rsidP="002C4E83">
            <w:pPr>
              <w:ind w:left="0"/>
            </w:pPr>
            <w:r>
              <w:t>21/11/2017</w:t>
            </w:r>
          </w:p>
        </w:tc>
      </w:tr>
    </w:tbl>
    <w:p w14:paraId="4EA725D3" w14:textId="7EC0C43D" w:rsidR="00044190" w:rsidRDefault="00044190" w:rsidP="00D7610A">
      <w:pPr>
        <w:ind w:left="0"/>
      </w:pPr>
    </w:p>
    <w:tbl>
      <w:tblPr>
        <w:tblStyle w:val="Meetingminutes"/>
        <w:tblW w:w="5043" w:type="pct"/>
        <w:tblLayout w:type="fixed"/>
        <w:tblLook w:val="04A0" w:firstRow="1" w:lastRow="0" w:firstColumn="1" w:lastColumn="0" w:noHBand="0" w:noVBand="1"/>
        <w:tblDescription w:val="Action items information table for agenda 2"/>
      </w:tblPr>
      <w:tblGrid>
        <w:gridCol w:w="6301"/>
        <w:gridCol w:w="2352"/>
        <w:gridCol w:w="2240"/>
      </w:tblGrid>
      <w:tr w:rsidR="00A979E1" w:rsidRPr="00E52810" w14:paraId="033B1670" w14:textId="77777777" w:rsidTr="00B57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1" w:type="dxa"/>
          </w:tcPr>
          <w:p w14:paraId="41B2FE28" w14:textId="4C5C09DC" w:rsidR="00A979E1" w:rsidRPr="00E52810" w:rsidRDefault="00292B34" w:rsidP="00E52810">
            <w:sdt>
              <w:sdtPr>
                <w:alias w:val="Agenda 2, action items:"/>
                <w:tag w:val="Agenda 2, action items:"/>
                <w:id w:val="986982946"/>
                <w:placeholder>
                  <w:docPart w:val="3E3081DDBF88DF4C99E2B1B4B21F74B2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en-GB" w:bidi="en-GB"/>
                  </w:rPr>
                  <w:t>Action items</w:t>
                </w:r>
              </w:sdtContent>
            </w:sdt>
            <w:r w:rsidR="002450C6">
              <w:t xml:space="preserve"> for next meeting</w:t>
            </w:r>
          </w:p>
        </w:tc>
        <w:sdt>
          <w:sdtPr>
            <w:alias w:val="Agenda 2, person responsible:"/>
            <w:tag w:val="Agenda 2, person responsible:"/>
            <w:id w:val="-1512830054"/>
            <w:placeholder>
              <w:docPart w:val="2778CA60A923E94E920A000C150160B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52" w:type="dxa"/>
              </w:tcPr>
              <w:p w14:paraId="0ACD1D06" w14:textId="77777777" w:rsidR="00A979E1" w:rsidRPr="00E52810" w:rsidRDefault="00A979E1" w:rsidP="00E52810">
                <w:r w:rsidRPr="00E52810">
                  <w:rPr>
                    <w:lang w:val="en-GB" w:bidi="en-GB"/>
                  </w:rPr>
                  <w:t>Person responsible</w:t>
                </w:r>
              </w:p>
            </w:tc>
          </w:sdtContent>
        </w:sdt>
        <w:sdt>
          <w:sdtPr>
            <w:alias w:val="Agenda 2, deadline:"/>
            <w:tag w:val="Agenda 2, deadline:"/>
            <w:id w:val="1652096494"/>
            <w:placeholder>
              <w:docPart w:val="D453C0AEE9426E4B80C6A67A378A5CF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40" w:type="dxa"/>
              </w:tcPr>
              <w:p w14:paraId="79DF3682" w14:textId="77777777" w:rsidR="00A979E1" w:rsidRPr="00E52810" w:rsidRDefault="00A979E1" w:rsidP="00E52810">
                <w:r w:rsidRPr="00E52810">
                  <w:rPr>
                    <w:lang w:val="en-GB" w:bidi="en-GB"/>
                  </w:rPr>
                  <w:t>Deadline</w:t>
                </w:r>
              </w:p>
            </w:tc>
          </w:sdtContent>
        </w:sdt>
      </w:tr>
      <w:tr w:rsidR="00D939EC" w:rsidRPr="00E52810" w14:paraId="21E23ECF" w14:textId="77777777" w:rsidTr="00B579DE">
        <w:trPr>
          <w:trHeight w:val="1269"/>
        </w:trPr>
        <w:tc>
          <w:tcPr>
            <w:tcW w:w="6301" w:type="dxa"/>
          </w:tcPr>
          <w:p w14:paraId="24B0089D" w14:textId="3AAC8929" w:rsidR="00D939EC" w:rsidRDefault="00604B43" w:rsidP="00340EFE">
            <w:pPr>
              <w:ind w:left="0"/>
            </w:pPr>
            <w:r>
              <w:t>Create a website</w:t>
            </w:r>
          </w:p>
          <w:p w14:paraId="0816CB88" w14:textId="77777777" w:rsidR="00604B43" w:rsidRDefault="00604B43" w:rsidP="00340EFE">
            <w:pPr>
              <w:ind w:left="0"/>
            </w:pPr>
          </w:p>
          <w:p w14:paraId="747F0513" w14:textId="122ACC48" w:rsidR="00604B43" w:rsidRDefault="00382953" w:rsidP="00340EFE">
            <w:pPr>
              <w:ind w:left="0"/>
            </w:pPr>
            <w:r>
              <w:t>Transfer J</w:t>
            </w:r>
            <w:r w:rsidR="00604B43">
              <w:t xml:space="preserve">ava application into </w:t>
            </w:r>
            <w:r>
              <w:t>JavaScript</w:t>
            </w:r>
          </w:p>
        </w:tc>
        <w:tc>
          <w:tcPr>
            <w:tcW w:w="2352" w:type="dxa"/>
          </w:tcPr>
          <w:p w14:paraId="3FC230CC" w14:textId="51CBA920" w:rsidR="00604B43" w:rsidRDefault="00604B43" w:rsidP="00767B72">
            <w:pPr>
              <w:ind w:left="0"/>
            </w:pPr>
            <w:r>
              <w:t>Met Dekaj</w:t>
            </w:r>
          </w:p>
          <w:p w14:paraId="0D240A51" w14:textId="214DEE47" w:rsidR="00604B43" w:rsidRDefault="00604B43" w:rsidP="00767B72">
            <w:pPr>
              <w:ind w:left="0"/>
            </w:pPr>
            <w:r>
              <w:t>James Hannigan</w:t>
            </w:r>
          </w:p>
          <w:p w14:paraId="0F3643F2" w14:textId="55440E83" w:rsidR="00D939EC" w:rsidRDefault="00382953" w:rsidP="00604B43">
            <w:pPr>
              <w:ind w:left="0"/>
            </w:pPr>
            <w:r>
              <w:t>James Hannigan</w:t>
            </w:r>
          </w:p>
          <w:p w14:paraId="4B76FF73" w14:textId="2E83BEAA" w:rsidR="00604B43" w:rsidRPr="00604B43" w:rsidRDefault="00604B43" w:rsidP="00604B43">
            <w:pPr>
              <w:ind w:left="0"/>
            </w:pPr>
          </w:p>
        </w:tc>
        <w:tc>
          <w:tcPr>
            <w:tcW w:w="2240" w:type="dxa"/>
          </w:tcPr>
          <w:p w14:paraId="6F367D06" w14:textId="77777777" w:rsidR="00D939EC" w:rsidRDefault="00382953" w:rsidP="00767B72">
            <w:pPr>
              <w:ind w:left="0"/>
            </w:pPr>
            <w:r>
              <w:t>7//12/2017</w:t>
            </w:r>
          </w:p>
          <w:p w14:paraId="31211DFF" w14:textId="77777777" w:rsidR="00382953" w:rsidRDefault="00382953" w:rsidP="00767B72">
            <w:pPr>
              <w:ind w:left="0"/>
            </w:pPr>
            <w:r>
              <w:t>7/12/2017</w:t>
            </w:r>
          </w:p>
          <w:p w14:paraId="3FC5C9F9" w14:textId="0F0F676D" w:rsidR="00382953" w:rsidRDefault="00382953" w:rsidP="00767B72">
            <w:pPr>
              <w:ind w:left="0"/>
            </w:pPr>
            <w:r>
              <w:t>7/12/2017</w:t>
            </w:r>
          </w:p>
        </w:tc>
      </w:tr>
    </w:tbl>
    <w:p w14:paraId="120B0C8B" w14:textId="4A0098FE" w:rsidR="00B579DE" w:rsidRDefault="00EA66EA" w:rsidP="00B579DE">
      <w:pPr>
        <w:pStyle w:val="Heading2"/>
        <w:pBdr>
          <w:top w:val="single" w:sz="4" w:space="2" w:color="1B587C" w:themeColor="accent3"/>
        </w:pBdr>
      </w:pPr>
      <w:r>
        <w:lastRenderedPageBreak/>
        <w:t>Next Meeting Date | Time</w:t>
      </w:r>
      <w:r w:rsidR="00B579DE">
        <w:rPr>
          <w:lang w:val="en-GB" w:bidi="en-GB"/>
        </w:rPr>
        <w:t xml:space="preserve"> </w:t>
      </w:r>
      <w:r w:rsidR="00382953">
        <w:rPr>
          <w:rStyle w:val="SubtleEmphasis"/>
        </w:rPr>
        <w:t>7/12</w:t>
      </w:r>
      <w:r w:rsidR="00B579DE">
        <w:rPr>
          <w:rStyle w:val="SubtleEmphasis"/>
        </w:rPr>
        <w:t>/2017</w:t>
      </w:r>
      <w:r w:rsidR="00B579DE" w:rsidRPr="003665F5">
        <w:rPr>
          <w:rStyle w:val="SubtleEmphasis"/>
          <w:lang w:val="en-GB" w:bidi="en-GB"/>
        </w:rPr>
        <w:t xml:space="preserve"> | </w:t>
      </w:r>
      <w:r w:rsidR="00382953">
        <w:rPr>
          <w:rStyle w:val="SubtleEmphasis"/>
        </w:rPr>
        <w:t>3</w:t>
      </w:r>
      <w:bookmarkStart w:id="0" w:name="_GoBack"/>
      <w:bookmarkEnd w:id="0"/>
      <w:r w:rsidR="00B579DE">
        <w:rPr>
          <w:rStyle w:val="SubtleEmphasis"/>
        </w:rPr>
        <w:t>:30pm</w:t>
      </w:r>
      <w:r w:rsidR="00B579DE">
        <w:rPr>
          <w:lang w:val="en-GB" w:bidi="en-GB"/>
        </w:rPr>
        <w:t xml:space="preserve"> | </w:t>
      </w:r>
      <w:sdt>
        <w:sdtPr>
          <w:alias w:val="Meeting location:"/>
          <w:tag w:val="Meeting location:"/>
          <w:id w:val="1687178021"/>
          <w:placeholder>
            <w:docPart w:val="A4676550E873F148B35AB8A45591B03A"/>
          </w:placeholder>
          <w:temporary/>
          <w:showingPlcHdr/>
          <w15:appearance w15:val="hidden"/>
        </w:sdtPr>
        <w:sdtEndPr/>
        <w:sdtContent>
          <w:r w:rsidR="00B579DE">
            <w:rPr>
              <w:lang w:val="en-GB" w:bidi="en-GB"/>
            </w:rPr>
            <w:t>Meeting location</w:t>
          </w:r>
        </w:sdtContent>
      </w:sdt>
      <w:r w:rsidR="00B579DE">
        <w:rPr>
          <w:lang w:val="en-GB" w:bidi="en-GB"/>
        </w:rPr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275608627"/>
          <w:placeholder>
            <w:docPart w:val="6042255B76464B4CBCC8A153332AEAE8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2450C6">
            <w:rPr>
              <w:rStyle w:val="SubtleEmphasis"/>
            </w:rPr>
            <w:t>Cornwallis</w:t>
          </w:r>
          <w:r w:rsidR="00B579DE">
            <w:rPr>
              <w:rStyle w:val="SubtleEmphasis"/>
            </w:rPr>
            <w:t xml:space="preserve"> </w:t>
          </w:r>
        </w:sdtContent>
      </w:sdt>
    </w:p>
    <w:p w14:paraId="4EAB807A" w14:textId="77777777" w:rsidR="00A979E1" w:rsidRDefault="00A979E1" w:rsidP="00340EFE">
      <w:pPr>
        <w:ind w:left="0"/>
      </w:pPr>
    </w:p>
    <w:p w14:paraId="246CA8E8" w14:textId="77777777" w:rsidR="00A979E1" w:rsidRDefault="00292B34" w:rsidP="00A979E1">
      <w:sdt>
        <w:sdtPr>
          <w:alias w:val="Observers:"/>
          <w:tag w:val="Observers:"/>
          <w:id w:val="620197708"/>
          <w:placeholder>
            <w:docPart w:val="E72F5CC56AA6C746A65F912410147E98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Observers</w:t>
          </w:r>
        </w:sdtContent>
      </w:sdt>
      <w:r w:rsidR="00A979E1">
        <w:rPr>
          <w:lang w:val="en-GB" w:bidi="en-GB"/>
        </w:rPr>
        <w:t xml:space="preserve"> </w:t>
      </w:r>
      <w:r w:rsidR="00767B72">
        <w:t>/</w:t>
      </w:r>
    </w:p>
    <w:p w14:paraId="77989063" w14:textId="77777777" w:rsidR="00A979E1" w:rsidRDefault="00292B34" w:rsidP="00A979E1">
      <w:sdt>
        <w:sdtPr>
          <w:alias w:val="Resource persons:"/>
          <w:tag w:val="Resource persons:"/>
          <w:id w:val="1871578218"/>
          <w:placeholder>
            <w:docPart w:val="1DCD6D1310763F4F97AA0722DF2CE451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Resource persons</w:t>
          </w:r>
        </w:sdtContent>
      </w:sdt>
      <w:r w:rsidR="00A979E1">
        <w:rPr>
          <w:lang w:val="en-GB" w:bidi="en-GB"/>
        </w:rPr>
        <w:t xml:space="preserve"> </w:t>
      </w:r>
      <w:r w:rsidR="00767B72">
        <w:t>/</w:t>
      </w:r>
    </w:p>
    <w:p w14:paraId="32E82A70" w14:textId="77777777" w:rsidR="0017681F" w:rsidRDefault="00292B34" w:rsidP="00E52810">
      <w:sdt>
        <w:sdtPr>
          <w:alias w:val="Special notes:"/>
          <w:tag w:val="Special notes:"/>
          <w:id w:val="2083322904"/>
          <w:placeholder>
            <w:docPart w:val="C7B9842A65393043951FEBC04423998A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Special notes</w:t>
          </w:r>
        </w:sdtContent>
      </w:sdt>
      <w:r w:rsidR="00A979E1">
        <w:rPr>
          <w:lang w:val="en-GB" w:bidi="en-GB"/>
        </w:rPr>
        <w:t xml:space="preserve"> </w:t>
      </w:r>
      <w:r w:rsidR="00767B72">
        <w:t>/</w:t>
      </w:r>
    </w:p>
    <w:sectPr w:rsidR="0017681F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37436" w14:textId="77777777" w:rsidR="00292B34" w:rsidRDefault="00292B34">
      <w:pPr>
        <w:spacing w:after="0"/>
      </w:pPr>
      <w:r>
        <w:separator/>
      </w:r>
    </w:p>
  </w:endnote>
  <w:endnote w:type="continuationSeparator" w:id="0">
    <w:p w14:paraId="174B29D9" w14:textId="77777777" w:rsidR="00292B34" w:rsidRDefault="00292B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CCDC1" w14:textId="77777777" w:rsidR="00CB50F2" w:rsidRDefault="00CB50F2" w:rsidP="00CB50F2">
    <w:pPr>
      <w:pStyle w:val="Footer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BF2280">
      <w:rPr>
        <w:noProof/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F322A" w14:textId="77777777" w:rsidR="00292B34" w:rsidRDefault="00292B34">
      <w:pPr>
        <w:spacing w:after="0"/>
      </w:pPr>
      <w:r>
        <w:separator/>
      </w:r>
    </w:p>
  </w:footnote>
  <w:footnote w:type="continuationSeparator" w:id="0">
    <w:p w14:paraId="587D5220" w14:textId="77777777" w:rsidR="00292B34" w:rsidRDefault="00292B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642B7"/>
    <w:multiLevelType w:val="hybridMultilevel"/>
    <w:tmpl w:val="B2922B4E"/>
    <w:lvl w:ilvl="0" w:tplc="B6BE3648">
      <w:numFmt w:val="bullet"/>
      <w:lvlText w:val="-"/>
      <w:lvlJc w:val="left"/>
      <w:pPr>
        <w:ind w:left="432" w:hanging="36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3A97681B"/>
    <w:multiLevelType w:val="hybridMultilevel"/>
    <w:tmpl w:val="BF14D44E"/>
    <w:lvl w:ilvl="0" w:tplc="63948690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E32"/>
    <w:rsid w:val="00014C08"/>
    <w:rsid w:val="00044190"/>
    <w:rsid w:val="00070359"/>
    <w:rsid w:val="00070820"/>
    <w:rsid w:val="000E7445"/>
    <w:rsid w:val="001005E5"/>
    <w:rsid w:val="00107A25"/>
    <w:rsid w:val="001118FD"/>
    <w:rsid w:val="00152CC8"/>
    <w:rsid w:val="0017681F"/>
    <w:rsid w:val="00177509"/>
    <w:rsid w:val="001C4546"/>
    <w:rsid w:val="001F5D7E"/>
    <w:rsid w:val="002450C6"/>
    <w:rsid w:val="00292B34"/>
    <w:rsid w:val="002B6C94"/>
    <w:rsid w:val="002E1EC8"/>
    <w:rsid w:val="002E7469"/>
    <w:rsid w:val="002F4ABE"/>
    <w:rsid w:val="0033741F"/>
    <w:rsid w:val="00340EFE"/>
    <w:rsid w:val="00382953"/>
    <w:rsid w:val="003B1BCE"/>
    <w:rsid w:val="003C1B81"/>
    <w:rsid w:val="003C6B6C"/>
    <w:rsid w:val="0041439B"/>
    <w:rsid w:val="00444D8F"/>
    <w:rsid w:val="004A0861"/>
    <w:rsid w:val="004B1AB0"/>
    <w:rsid w:val="004C36FE"/>
    <w:rsid w:val="00517BD3"/>
    <w:rsid w:val="0052642B"/>
    <w:rsid w:val="0053311F"/>
    <w:rsid w:val="00557792"/>
    <w:rsid w:val="005A28CB"/>
    <w:rsid w:val="005E0C89"/>
    <w:rsid w:val="005E7D19"/>
    <w:rsid w:val="00604B43"/>
    <w:rsid w:val="0066086F"/>
    <w:rsid w:val="00672A6F"/>
    <w:rsid w:val="0067591D"/>
    <w:rsid w:val="006928B4"/>
    <w:rsid w:val="006D571F"/>
    <w:rsid w:val="006F5A3F"/>
    <w:rsid w:val="006F601D"/>
    <w:rsid w:val="00714174"/>
    <w:rsid w:val="00717E96"/>
    <w:rsid w:val="007253CC"/>
    <w:rsid w:val="00733285"/>
    <w:rsid w:val="007619CE"/>
    <w:rsid w:val="00765A8E"/>
    <w:rsid w:val="00767B72"/>
    <w:rsid w:val="007C0BCC"/>
    <w:rsid w:val="007C424E"/>
    <w:rsid w:val="0083467F"/>
    <w:rsid w:val="008431CB"/>
    <w:rsid w:val="008E2FAF"/>
    <w:rsid w:val="0093449B"/>
    <w:rsid w:val="00952EED"/>
    <w:rsid w:val="009916AE"/>
    <w:rsid w:val="009D2D96"/>
    <w:rsid w:val="009D750F"/>
    <w:rsid w:val="00A10AB6"/>
    <w:rsid w:val="00A32320"/>
    <w:rsid w:val="00A560F3"/>
    <w:rsid w:val="00A64552"/>
    <w:rsid w:val="00A71E6B"/>
    <w:rsid w:val="00A7354A"/>
    <w:rsid w:val="00A773E6"/>
    <w:rsid w:val="00A979E1"/>
    <w:rsid w:val="00AD6C39"/>
    <w:rsid w:val="00AF3BB8"/>
    <w:rsid w:val="00B037BE"/>
    <w:rsid w:val="00B04F71"/>
    <w:rsid w:val="00B45E12"/>
    <w:rsid w:val="00B579DE"/>
    <w:rsid w:val="00BF2280"/>
    <w:rsid w:val="00C12D7B"/>
    <w:rsid w:val="00C9013A"/>
    <w:rsid w:val="00CB50F2"/>
    <w:rsid w:val="00CE4ABD"/>
    <w:rsid w:val="00CF5C61"/>
    <w:rsid w:val="00D40B8D"/>
    <w:rsid w:val="00D62FDE"/>
    <w:rsid w:val="00D6466C"/>
    <w:rsid w:val="00D7610A"/>
    <w:rsid w:val="00D90A37"/>
    <w:rsid w:val="00D939EC"/>
    <w:rsid w:val="00DC2307"/>
    <w:rsid w:val="00DD7528"/>
    <w:rsid w:val="00E51D24"/>
    <w:rsid w:val="00E52810"/>
    <w:rsid w:val="00E70F21"/>
    <w:rsid w:val="00EA66EA"/>
    <w:rsid w:val="00EB43FE"/>
    <w:rsid w:val="00EC7C3D"/>
    <w:rsid w:val="00EE6F63"/>
    <w:rsid w:val="00F10281"/>
    <w:rsid w:val="00F33FFA"/>
    <w:rsid w:val="00F45ED3"/>
    <w:rsid w:val="00F560A1"/>
    <w:rsid w:val="00F61E32"/>
    <w:rsid w:val="00F6749A"/>
    <w:rsid w:val="00F77189"/>
    <w:rsid w:val="00F801AC"/>
    <w:rsid w:val="00FC130B"/>
    <w:rsid w:val="00FC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D40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tdekaj/Library/Containers/com.microsoft.Word/Data/Library/Caches/2057/TM03463080/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45CC628C54A04CAB09124F9F799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8EC1E-2C09-FF40-ACE9-13E6EF637B5B}"/>
      </w:docPartPr>
      <w:docPartBody>
        <w:p w:rsidR="003C0A2C" w:rsidRDefault="009B7C65">
          <w:pPr>
            <w:pStyle w:val="2145CC628C54A04CAB09124F9F799CC1"/>
          </w:pPr>
          <w:r>
            <w:rPr>
              <w:lang w:bidi="en-GB"/>
            </w:rPr>
            <w:t>Meeting date | time</w:t>
          </w:r>
        </w:p>
      </w:docPartBody>
    </w:docPart>
    <w:docPart>
      <w:docPartPr>
        <w:name w:val="928FE238D373A145A41C8E16D7972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8E227-D539-2A48-9587-0D9C14F8F917}"/>
      </w:docPartPr>
      <w:docPartBody>
        <w:p w:rsidR="003C0A2C" w:rsidRDefault="009B7C65">
          <w:pPr>
            <w:pStyle w:val="928FE238D373A145A41C8E16D797260F"/>
          </w:pPr>
          <w:r>
            <w:rPr>
              <w:lang w:bidi="en-GB"/>
            </w:rPr>
            <w:t>Meeting location</w:t>
          </w:r>
        </w:p>
      </w:docPartBody>
    </w:docPart>
    <w:docPart>
      <w:docPartPr>
        <w:name w:val="A3F8F4D9785FD54D9C2FF56BA8848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EACE5-E4D6-0A4F-BB21-2A178E9D6935}"/>
      </w:docPartPr>
      <w:docPartBody>
        <w:p w:rsidR="003C0A2C" w:rsidRDefault="009B7C65">
          <w:pPr>
            <w:pStyle w:val="A3F8F4D9785FD54D9C2FF56BA88480CD"/>
          </w:pPr>
          <w:r>
            <w:rPr>
              <w:rStyle w:val="SubtleEmphasis"/>
              <w:lang w:bidi="en-GB"/>
            </w:rPr>
            <w:t>Location</w:t>
          </w:r>
        </w:p>
      </w:docPartBody>
    </w:docPart>
    <w:docPart>
      <w:docPartPr>
        <w:name w:val="2F061B8E08542F488E7A6D137BAE9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3E15E-D879-2440-8190-3068E65B0E4D}"/>
      </w:docPartPr>
      <w:docPartBody>
        <w:p w:rsidR="003C0A2C" w:rsidRDefault="009B7C65">
          <w:pPr>
            <w:pStyle w:val="2F061B8E08542F488E7A6D137BAE9269"/>
          </w:pPr>
          <w:r w:rsidRPr="00A979E1">
            <w:rPr>
              <w:lang w:bidi="en-GB"/>
            </w:rPr>
            <w:t>Meeting called by</w:t>
          </w:r>
        </w:p>
      </w:docPartBody>
    </w:docPart>
    <w:docPart>
      <w:docPartPr>
        <w:name w:val="6BF0240DADF57D479848627B83989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8FF16-62FA-8A4B-9DEB-F7F1DA6638E9}"/>
      </w:docPartPr>
      <w:docPartBody>
        <w:p w:rsidR="003C0A2C" w:rsidRDefault="009B7C65">
          <w:pPr>
            <w:pStyle w:val="6BF0240DADF57D479848627B83989814"/>
          </w:pPr>
          <w:r w:rsidRPr="00A979E1">
            <w:rPr>
              <w:lang w:bidi="en-GB"/>
            </w:rPr>
            <w:t>Type of meeting</w:t>
          </w:r>
        </w:p>
      </w:docPartBody>
    </w:docPart>
    <w:docPart>
      <w:docPartPr>
        <w:name w:val="D24A58BC0ACB1D42A88F01C46212D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B25E4-8321-1349-8F09-D043AFA0025D}"/>
      </w:docPartPr>
      <w:docPartBody>
        <w:p w:rsidR="003C0A2C" w:rsidRDefault="009B7C65">
          <w:pPr>
            <w:pStyle w:val="D24A58BC0ACB1D42A88F01C46212D55B"/>
          </w:pPr>
          <w:r w:rsidRPr="00A979E1">
            <w:rPr>
              <w:lang w:bidi="en-GB"/>
            </w:rPr>
            <w:t>Note taker</w:t>
          </w:r>
        </w:p>
      </w:docPartBody>
    </w:docPart>
    <w:docPart>
      <w:docPartPr>
        <w:name w:val="EFBCCEFC2050C248B89A5BD9C976A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14AA5-D501-C04F-A0F1-DACE350E1C8E}"/>
      </w:docPartPr>
      <w:docPartBody>
        <w:p w:rsidR="003C0A2C" w:rsidRDefault="009B7C65">
          <w:pPr>
            <w:pStyle w:val="EFBCCEFC2050C248B89A5BD9C976AD9D"/>
          </w:pPr>
          <w:r w:rsidRPr="00A979E1">
            <w:rPr>
              <w:lang w:bidi="en-GB"/>
            </w:rPr>
            <w:t>Timekeeper</w:t>
          </w:r>
        </w:p>
      </w:docPartBody>
    </w:docPart>
    <w:docPart>
      <w:docPartPr>
        <w:name w:val="6191EE448CA45641984E613A3664D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BCDFC-FCAE-D94F-9E3F-D9CC9D112685}"/>
      </w:docPartPr>
      <w:docPartBody>
        <w:p w:rsidR="003C0A2C" w:rsidRDefault="009B7C65">
          <w:pPr>
            <w:pStyle w:val="6191EE448CA45641984E613A3664D0FE"/>
          </w:pPr>
          <w:r>
            <w:rPr>
              <w:lang w:bidi="en-GB"/>
            </w:rPr>
            <w:t>Agenda topics</w:t>
          </w:r>
        </w:p>
      </w:docPartBody>
    </w:docPart>
    <w:docPart>
      <w:docPartPr>
        <w:name w:val="3243D5B846CF82429035FD8FE96C9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79BF5-F395-6D4E-985B-AB4805DF5B36}"/>
      </w:docPartPr>
      <w:docPartBody>
        <w:p w:rsidR="003C0A2C" w:rsidRDefault="009B7C65">
          <w:pPr>
            <w:pStyle w:val="3243D5B846CF82429035FD8FE96C9F86"/>
          </w:pPr>
          <w:r>
            <w:rPr>
              <w:lang w:bidi="en-GB"/>
            </w:rPr>
            <w:t>Time allocated</w:t>
          </w:r>
        </w:p>
      </w:docPartBody>
    </w:docPart>
    <w:docPart>
      <w:docPartPr>
        <w:name w:val="652EB859617D454AB27C128FBDC09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7AE57-D7A2-764C-8FC6-7EAA6904C206}"/>
      </w:docPartPr>
      <w:docPartBody>
        <w:p w:rsidR="003C0A2C" w:rsidRDefault="009B7C65">
          <w:pPr>
            <w:pStyle w:val="652EB859617D454AB27C128FBDC0933C"/>
          </w:pPr>
          <w:r>
            <w:rPr>
              <w:rStyle w:val="SubtleEmphasis"/>
              <w:lang w:bidi="en-GB"/>
            </w:rPr>
            <w:t>Time</w:t>
          </w:r>
        </w:p>
      </w:docPartBody>
    </w:docPart>
    <w:docPart>
      <w:docPartPr>
        <w:name w:val="F8445291CB03434A82679FAEFDA62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106F6-ABB5-5B4C-9C05-3F94B05D299C}"/>
      </w:docPartPr>
      <w:docPartBody>
        <w:p w:rsidR="003C0A2C" w:rsidRDefault="009B7C65">
          <w:pPr>
            <w:pStyle w:val="F8445291CB03434A82679FAEFDA62E34"/>
          </w:pPr>
          <w:r>
            <w:rPr>
              <w:lang w:bidi="en-GB"/>
            </w:rPr>
            <w:t>Agenda topic</w:t>
          </w:r>
        </w:p>
      </w:docPartBody>
    </w:docPart>
    <w:docPart>
      <w:docPartPr>
        <w:name w:val="3E3081DDBF88DF4C99E2B1B4B21F7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04D6C-6F59-D84E-A742-43B2307A5ED1}"/>
      </w:docPartPr>
      <w:docPartBody>
        <w:p w:rsidR="003C0A2C" w:rsidRDefault="009B7C65">
          <w:pPr>
            <w:pStyle w:val="3E3081DDBF88DF4C99E2B1B4B21F74B2"/>
          </w:pPr>
          <w:r w:rsidRPr="00E52810">
            <w:rPr>
              <w:lang w:bidi="en-GB"/>
            </w:rPr>
            <w:t>Action items</w:t>
          </w:r>
        </w:p>
      </w:docPartBody>
    </w:docPart>
    <w:docPart>
      <w:docPartPr>
        <w:name w:val="2778CA60A923E94E920A000C1501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66799-0557-2440-8FFA-00F87E8F4323}"/>
      </w:docPartPr>
      <w:docPartBody>
        <w:p w:rsidR="003C0A2C" w:rsidRDefault="009B7C65">
          <w:pPr>
            <w:pStyle w:val="2778CA60A923E94E920A000C150160B2"/>
          </w:pPr>
          <w:r w:rsidRPr="00E52810">
            <w:rPr>
              <w:lang w:bidi="en-GB"/>
            </w:rPr>
            <w:t>Person responsible</w:t>
          </w:r>
        </w:p>
      </w:docPartBody>
    </w:docPart>
    <w:docPart>
      <w:docPartPr>
        <w:name w:val="D453C0AEE9426E4B80C6A67A378A5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EC22D-7F10-9A40-83B6-28265AAD8EE9}"/>
      </w:docPartPr>
      <w:docPartBody>
        <w:p w:rsidR="003C0A2C" w:rsidRDefault="009B7C65">
          <w:pPr>
            <w:pStyle w:val="D453C0AEE9426E4B80C6A67A378A5CF0"/>
          </w:pPr>
          <w:r w:rsidRPr="00E52810">
            <w:rPr>
              <w:lang w:bidi="en-GB"/>
            </w:rPr>
            <w:t>Deadline</w:t>
          </w:r>
        </w:p>
      </w:docPartBody>
    </w:docPart>
    <w:docPart>
      <w:docPartPr>
        <w:name w:val="E72F5CC56AA6C746A65F912410147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FFE66-9272-B543-8F63-BFC81F113218}"/>
      </w:docPartPr>
      <w:docPartBody>
        <w:p w:rsidR="003C0A2C" w:rsidRDefault="009B7C65">
          <w:pPr>
            <w:pStyle w:val="E72F5CC56AA6C746A65F912410147E98"/>
          </w:pPr>
          <w:r>
            <w:rPr>
              <w:lang w:bidi="en-GB"/>
            </w:rPr>
            <w:t>Observers</w:t>
          </w:r>
        </w:p>
      </w:docPartBody>
    </w:docPart>
    <w:docPart>
      <w:docPartPr>
        <w:name w:val="1DCD6D1310763F4F97AA0722DF2CE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3917-688E-794A-91E9-6C12AF01CB31}"/>
      </w:docPartPr>
      <w:docPartBody>
        <w:p w:rsidR="003C0A2C" w:rsidRDefault="009B7C65">
          <w:pPr>
            <w:pStyle w:val="1DCD6D1310763F4F97AA0722DF2CE451"/>
          </w:pPr>
          <w:r>
            <w:rPr>
              <w:lang w:bidi="en-GB"/>
            </w:rPr>
            <w:t>Resource persons</w:t>
          </w:r>
        </w:p>
      </w:docPartBody>
    </w:docPart>
    <w:docPart>
      <w:docPartPr>
        <w:name w:val="C7B9842A65393043951FEBC044239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6C890-331F-5744-8CEF-26B2D08D0EE8}"/>
      </w:docPartPr>
      <w:docPartBody>
        <w:p w:rsidR="003C0A2C" w:rsidRDefault="009B7C65">
          <w:pPr>
            <w:pStyle w:val="C7B9842A65393043951FEBC04423998A"/>
          </w:pPr>
          <w:r>
            <w:rPr>
              <w:lang w:bidi="en-GB"/>
            </w:rPr>
            <w:t>Special notes</w:t>
          </w:r>
        </w:p>
      </w:docPartBody>
    </w:docPart>
    <w:docPart>
      <w:docPartPr>
        <w:name w:val="A4676550E873F148B35AB8A45591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5AC46-1F74-3940-B59E-F84756192172}"/>
      </w:docPartPr>
      <w:docPartBody>
        <w:p w:rsidR="00015092" w:rsidRDefault="000E359B" w:rsidP="000E359B">
          <w:pPr>
            <w:pStyle w:val="A4676550E873F148B35AB8A45591B03A"/>
          </w:pPr>
          <w:r>
            <w:rPr>
              <w:lang w:bidi="en-GB"/>
            </w:rPr>
            <w:t>Meeting location</w:t>
          </w:r>
        </w:p>
      </w:docPartBody>
    </w:docPart>
    <w:docPart>
      <w:docPartPr>
        <w:name w:val="6042255B76464B4CBCC8A153332AE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83243-A31B-0A41-A58C-24E11EE9E090}"/>
      </w:docPartPr>
      <w:docPartBody>
        <w:p w:rsidR="00015092" w:rsidRDefault="000E359B" w:rsidP="000E359B">
          <w:pPr>
            <w:pStyle w:val="6042255B76464B4CBCC8A153332AEAE8"/>
          </w:pPr>
          <w:r>
            <w:rPr>
              <w:rStyle w:val="SubtleEmphasis"/>
              <w:lang w:bidi="en-GB"/>
            </w:rPr>
            <w:t>Location</w:t>
          </w:r>
        </w:p>
      </w:docPartBody>
    </w:docPart>
    <w:docPart>
      <w:docPartPr>
        <w:name w:val="9012D07CB45D7D4D9355EB92D4DE4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CFC35-277C-C14E-B2B0-A38299F4B0DE}"/>
      </w:docPartPr>
      <w:docPartBody>
        <w:p w:rsidR="008568C2" w:rsidRDefault="00F27A30" w:rsidP="00F27A30">
          <w:pPr>
            <w:pStyle w:val="9012D07CB45D7D4D9355EB92D4DE40FB"/>
          </w:pPr>
          <w:r>
            <w:rPr>
              <w:lang w:bidi="en-GB"/>
            </w:rPr>
            <w:t>Discussion</w:t>
          </w:r>
        </w:p>
      </w:docPartBody>
    </w:docPart>
    <w:docPart>
      <w:docPartPr>
        <w:name w:val="B5AC0D261543984AA3344DA42DF18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31880-B93D-D143-8B7B-9FC4CBF82E09}"/>
      </w:docPartPr>
      <w:docPartBody>
        <w:p w:rsidR="008568C2" w:rsidRDefault="00F27A30" w:rsidP="00F27A30">
          <w:pPr>
            <w:pStyle w:val="B5AC0D261543984AA3344DA42DF18ACC"/>
          </w:pPr>
          <w:r>
            <w:rPr>
              <w:lang w:bidi="en-GB"/>
            </w:rPr>
            <w:t>Conclusion</w:t>
          </w:r>
        </w:p>
      </w:docPartBody>
    </w:docPart>
    <w:docPart>
      <w:docPartPr>
        <w:name w:val="3E8D41E4DEE21243A5EB6CBA54CB0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B0837-095F-A644-99F0-DE53E1824772}"/>
      </w:docPartPr>
      <w:docPartBody>
        <w:p w:rsidR="00000000" w:rsidRDefault="008568C2" w:rsidP="008568C2">
          <w:pPr>
            <w:pStyle w:val="3E8D41E4DEE21243A5EB6CBA54CB0445"/>
          </w:pPr>
          <w:r w:rsidRPr="00E52810">
            <w:rPr>
              <w:lang w:bidi="en-GB"/>
            </w:rPr>
            <w:t>Action items</w:t>
          </w:r>
        </w:p>
      </w:docPartBody>
    </w:docPart>
    <w:docPart>
      <w:docPartPr>
        <w:name w:val="16E042660B9B594686BE454304999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6B111-DD73-2F4C-9A84-87CEE32CD0F1}"/>
      </w:docPartPr>
      <w:docPartBody>
        <w:p w:rsidR="00000000" w:rsidRDefault="008568C2" w:rsidP="008568C2">
          <w:pPr>
            <w:pStyle w:val="16E042660B9B594686BE454304999941"/>
          </w:pPr>
          <w:r w:rsidRPr="00E52810">
            <w:rPr>
              <w:lang w:bidi="en-GB"/>
            </w:rPr>
            <w:t>Person responsible</w:t>
          </w:r>
        </w:p>
      </w:docPartBody>
    </w:docPart>
    <w:docPart>
      <w:docPartPr>
        <w:name w:val="295E1D084083954B98FB089B271EB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91C23-C351-A44E-AAA0-1765CBD03F2F}"/>
      </w:docPartPr>
      <w:docPartBody>
        <w:p w:rsidR="00000000" w:rsidRDefault="008568C2" w:rsidP="008568C2">
          <w:pPr>
            <w:pStyle w:val="295E1D084083954B98FB089B271EB40A"/>
          </w:pPr>
          <w:r w:rsidRPr="00E52810">
            <w:rPr>
              <w:lang w:bidi="en-GB"/>
            </w:rPr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91F"/>
    <w:rsid w:val="00015092"/>
    <w:rsid w:val="00033F6E"/>
    <w:rsid w:val="000E359B"/>
    <w:rsid w:val="001708F5"/>
    <w:rsid w:val="00391D8B"/>
    <w:rsid w:val="003C0A2C"/>
    <w:rsid w:val="0041410E"/>
    <w:rsid w:val="004B0B1A"/>
    <w:rsid w:val="007E491F"/>
    <w:rsid w:val="008568C2"/>
    <w:rsid w:val="00901287"/>
    <w:rsid w:val="009B7C65"/>
    <w:rsid w:val="00A30C53"/>
    <w:rsid w:val="00B33A19"/>
    <w:rsid w:val="00F2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B278C84F6EA642AB7C883A509E03B3">
    <w:name w:val="96B278C84F6EA642AB7C883A509E03B3"/>
  </w:style>
  <w:style w:type="paragraph" w:customStyle="1" w:styleId="16A1F8096EBB184A87A72218B42266F7">
    <w:name w:val="16A1F8096EBB184A87A72218B42266F7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4149B725F6301E49B52CDC3B7C47FF57">
    <w:name w:val="4149B725F6301E49B52CDC3B7C47FF57"/>
  </w:style>
  <w:style w:type="paragraph" w:customStyle="1" w:styleId="2145CC628C54A04CAB09124F9F799CC1">
    <w:name w:val="2145CC628C54A04CAB09124F9F799CC1"/>
  </w:style>
  <w:style w:type="character" w:styleId="SubtleEmphasis">
    <w:name w:val="Subtle Emphasis"/>
    <w:basedOn w:val="DefaultParagraphFont"/>
    <w:uiPriority w:val="10"/>
    <w:qFormat/>
    <w:rsid w:val="000E359B"/>
    <w:rPr>
      <w:i/>
      <w:iCs/>
      <w:color w:val="auto"/>
    </w:rPr>
  </w:style>
  <w:style w:type="paragraph" w:customStyle="1" w:styleId="5FF9F1CD8358C94FB6024B1A70C0C479">
    <w:name w:val="5FF9F1CD8358C94FB6024B1A70C0C479"/>
  </w:style>
  <w:style w:type="paragraph" w:customStyle="1" w:styleId="77DF7747E048A24EA08C13E6343C5733">
    <w:name w:val="77DF7747E048A24EA08C13E6343C5733"/>
  </w:style>
  <w:style w:type="paragraph" w:customStyle="1" w:styleId="928FE238D373A145A41C8E16D797260F">
    <w:name w:val="928FE238D373A145A41C8E16D797260F"/>
  </w:style>
  <w:style w:type="paragraph" w:customStyle="1" w:styleId="A3F8F4D9785FD54D9C2FF56BA88480CD">
    <w:name w:val="A3F8F4D9785FD54D9C2FF56BA88480CD"/>
  </w:style>
  <w:style w:type="paragraph" w:customStyle="1" w:styleId="2F061B8E08542F488E7A6D137BAE9269">
    <w:name w:val="2F061B8E08542F488E7A6D137BAE9269"/>
  </w:style>
  <w:style w:type="paragraph" w:customStyle="1" w:styleId="222FAEA38F11F44584429C4B34981C48">
    <w:name w:val="222FAEA38F11F44584429C4B34981C48"/>
  </w:style>
  <w:style w:type="paragraph" w:customStyle="1" w:styleId="6BF0240DADF57D479848627B83989814">
    <w:name w:val="6BF0240DADF57D479848627B83989814"/>
  </w:style>
  <w:style w:type="paragraph" w:customStyle="1" w:styleId="18CE2461BA3CE846940D20D053749870">
    <w:name w:val="18CE2461BA3CE846940D20D053749870"/>
  </w:style>
  <w:style w:type="paragraph" w:customStyle="1" w:styleId="A08AED5FFFA99D43AE40DEB5D614E566">
    <w:name w:val="A08AED5FFFA99D43AE40DEB5D614E566"/>
  </w:style>
  <w:style w:type="paragraph" w:customStyle="1" w:styleId="D24A58BC0ACB1D42A88F01C46212D55B">
    <w:name w:val="D24A58BC0ACB1D42A88F01C46212D55B"/>
  </w:style>
  <w:style w:type="paragraph" w:customStyle="1" w:styleId="EFBCCEFC2050C248B89A5BD9C976AD9D">
    <w:name w:val="EFBCCEFC2050C248B89A5BD9C976AD9D"/>
  </w:style>
  <w:style w:type="paragraph" w:customStyle="1" w:styleId="86F7397AECC7E640A5DBAA2203686B04">
    <w:name w:val="86F7397AECC7E640A5DBAA2203686B04"/>
  </w:style>
  <w:style w:type="paragraph" w:customStyle="1" w:styleId="93BF845BD1830C40ABF164FFA4C7CC7B">
    <w:name w:val="93BF845BD1830C40ABF164FFA4C7CC7B"/>
  </w:style>
  <w:style w:type="paragraph" w:customStyle="1" w:styleId="6191EE448CA45641984E613A3664D0FE">
    <w:name w:val="6191EE448CA45641984E613A3664D0FE"/>
  </w:style>
  <w:style w:type="paragraph" w:customStyle="1" w:styleId="3243D5B846CF82429035FD8FE96C9F86">
    <w:name w:val="3243D5B846CF82429035FD8FE96C9F86"/>
  </w:style>
  <w:style w:type="paragraph" w:customStyle="1" w:styleId="652EB859617D454AB27C128FBDC0933C">
    <w:name w:val="652EB859617D454AB27C128FBDC0933C"/>
  </w:style>
  <w:style w:type="paragraph" w:customStyle="1" w:styleId="F8445291CB03434A82679FAEFDA62E34">
    <w:name w:val="F8445291CB03434A82679FAEFDA62E34"/>
  </w:style>
  <w:style w:type="paragraph" w:customStyle="1" w:styleId="9BA022833A9D6E4AA25C85ADDFEDC121">
    <w:name w:val="9BA022833A9D6E4AA25C85ADDFEDC121"/>
  </w:style>
  <w:style w:type="paragraph" w:customStyle="1" w:styleId="D1C078867EFB274F99564E394F832CFB">
    <w:name w:val="D1C078867EFB274F99564E394F832CFB"/>
  </w:style>
  <w:style w:type="paragraph" w:customStyle="1" w:styleId="BFDF9413B084BA44B6254C798F7C5D81">
    <w:name w:val="BFDF9413B084BA44B6254C798F7C5D81"/>
  </w:style>
  <w:style w:type="paragraph" w:customStyle="1" w:styleId="46E07A97D8536D4B88796DBEF71A12B0">
    <w:name w:val="46E07A97D8536D4B88796DBEF71A12B0"/>
  </w:style>
  <w:style w:type="paragraph" w:customStyle="1" w:styleId="075BDB98F8B0B948B4BC2EAC23D18736">
    <w:name w:val="075BDB98F8B0B948B4BC2EAC23D18736"/>
  </w:style>
  <w:style w:type="paragraph" w:customStyle="1" w:styleId="D0F53699D3341E4687891C94FA66269D">
    <w:name w:val="D0F53699D3341E4687891C94FA66269D"/>
  </w:style>
  <w:style w:type="paragraph" w:customStyle="1" w:styleId="705832F36906BC46BED98A397959D46E">
    <w:name w:val="705832F36906BC46BED98A397959D46E"/>
  </w:style>
  <w:style w:type="paragraph" w:customStyle="1" w:styleId="44EA96569923D041A084EF5D90239D7F">
    <w:name w:val="44EA96569923D041A084EF5D90239D7F"/>
  </w:style>
  <w:style w:type="paragraph" w:customStyle="1" w:styleId="B91BF92769B6784EBA122A5522788BAC">
    <w:name w:val="B91BF92769B6784EBA122A5522788BAC"/>
  </w:style>
  <w:style w:type="paragraph" w:customStyle="1" w:styleId="DB9300F5E63EE0499B36D640BE636920">
    <w:name w:val="DB9300F5E63EE0499B36D640BE636920"/>
  </w:style>
  <w:style w:type="paragraph" w:customStyle="1" w:styleId="8B2903498C16CE47B34FBC309381029D">
    <w:name w:val="8B2903498C16CE47B34FBC309381029D"/>
  </w:style>
  <w:style w:type="paragraph" w:customStyle="1" w:styleId="D8ADB7EAE426544B91B911DA90E42814">
    <w:name w:val="D8ADB7EAE426544B91B911DA90E42814"/>
  </w:style>
  <w:style w:type="paragraph" w:customStyle="1" w:styleId="9BA4B352837C054A96BA6EDFD4498A87">
    <w:name w:val="9BA4B352837C054A96BA6EDFD4498A87"/>
  </w:style>
  <w:style w:type="paragraph" w:customStyle="1" w:styleId="D419CB0BF49D7F428FE6D40B9C756E7A">
    <w:name w:val="D419CB0BF49D7F428FE6D40B9C756E7A"/>
  </w:style>
  <w:style w:type="paragraph" w:customStyle="1" w:styleId="5A28D832D7FB014B8AC747DBC09586A3">
    <w:name w:val="5A28D832D7FB014B8AC747DBC09586A3"/>
  </w:style>
  <w:style w:type="paragraph" w:customStyle="1" w:styleId="0933858D6CCC2C40B8F8A7FB1A489498">
    <w:name w:val="0933858D6CCC2C40B8F8A7FB1A489498"/>
  </w:style>
  <w:style w:type="paragraph" w:customStyle="1" w:styleId="556C8C76D0FF71478A6743553638F1CE">
    <w:name w:val="556C8C76D0FF71478A6743553638F1CE"/>
  </w:style>
  <w:style w:type="paragraph" w:customStyle="1" w:styleId="9922E0B49586F24DB6437126B788D044">
    <w:name w:val="9922E0B49586F24DB6437126B788D044"/>
  </w:style>
  <w:style w:type="paragraph" w:customStyle="1" w:styleId="52A367B8ECC4AD44B618E7CBEF8ED0E4">
    <w:name w:val="52A367B8ECC4AD44B618E7CBEF8ED0E4"/>
  </w:style>
  <w:style w:type="paragraph" w:customStyle="1" w:styleId="960DBDD9387D764691A9F7B18A214613">
    <w:name w:val="960DBDD9387D764691A9F7B18A214613"/>
  </w:style>
  <w:style w:type="paragraph" w:customStyle="1" w:styleId="736256A5C739B74682285051D249BA1E">
    <w:name w:val="736256A5C739B74682285051D249BA1E"/>
  </w:style>
  <w:style w:type="paragraph" w:customStyle="1" w:styleId="8C7B02763DC75E4CBE29CAA28299AFBC">
    <w:name w:val="8C7B02763DC75E4CBE29CAA28299AFBC"/>
  </w:style>
  <w:style w:type="paragraph" w:customStyle="1" w:styleId="11F7D5AEECD2894C8862B723433D3E53">
    <w:name w:val="11F7D5AEECD2894C8862B723433D3E53"/>
  </w:style>
  <w:style w:type="paragraph" w:customStyle="1" w:styleId="B79EBB243B58554A85AC233C3E1D8740">
    <w:name w:val="B79EBB243B58554A85AC233C3E1D8740"/>
  </w:style>
  <w:style w:type="paragraph" w:customStyle="1" w:styleId="BF3152356245FD49BDBF3A41CBB27B48">
    <w:name w:val="BF3152356245FD49BDBF3A41CBB27B48"/>
  </w:style>
  <w:style w:type="paragraph" w:customStyle="1" w:styleId="E7A62921F6338E42AD86F653759CDF08">
    <w:name w:val="E7A62921F6338E42AD86F653759CDF08"/>
  </w:style>
  <w:style w:type="paragraph" w:customStyle="1" w:styleId="3E3081DDBF88DF4C99E2B1B4B21F74B2">
    <w:name w:val="3E3081DDBF88DF4C99E2B1B4B21F74B2"/>
  </w:style>
  <w:style w:type="paragraph" w:customStyle="1" w:styleId="2778CA60A923E94E920A000C150160B2">
    <w:name w:val="2778CA60A923E94E920A000C150160B2"/>
  </w:style>
  <w:style w:type="paragraph" w:customStyle="1" w:styleId="D453C0AEE9426E4B80C6A67A378A5CF0">
    <w:name w:val="D453C0AEE9426E4B80C6A67A378A5CF0"/>
  </w:style>
  <w:style w:type="paragraph" w:customStyle="1" w:styleId="D0B7973D92023746A4D440033070316C">
    <w:name w:val="D0B7973D92023746A4D440033070316C"/>
  </w:style>
  <w:style w:type="paragraph" w:customStyle="1" w:styleId="1E04D6B4DFBE074997E745AABAAC0AD2">
    <w:name w:val="1E04D6B4DFBE074997E745AABAAC0AD2"/>
  </w:style>
  <w:style w:type="paragraph" w:customStyle="1" w:styleId="B3AF6EDC818C2C4198CFF475C3CC111B">
    <w:name w:val="B3AF6EDC818C2C4198CFF475C3CC111B"/>
  </w:style>
  <w:style w:type="paragraph" w:customStyle="1" w:styleId="3F5D322574BC3648BF6CEBDC1A08C897">
    <w:name w:val="3F5D322574BC3648BF6CEBDC1A08C897"/>
  </w:style>
  <w:style w:type="paragraph" w:customStyle="1" w:styleId="A58662B3FC55B147B5EB3A8B9BF0F204">
    <w:name w:val="A58662B3FC55B147B5EB3A8B9BF0F204"/>
  </w:style>
  <w:style w:type="paragraph" w:customStyle="1" w:styleId="E4EB740CF3C9CC41AA5AA73CE16EAE64">
    <w:name w:val="E4EB740CF3C9CC41AA5AA73CE16EAE64"/>
  </w:style>
  <w:style w:type="paragraph" w:customStyle="1" w:styleId="F18C4C6B3337FE47A2AE6F22398C81D4">
    <w:name w:val="F18C4C6B3337FE47A2AE6F22398C81D4"/>
  </w:style>
  <w:style w:type="paragraph" w:customStyle="1" w:styleId="8A7958DE88FF874D843FC0E89BB0D1A3">
    <w:name w:val="8A7958DE88FF874D843FC0E89BB0D1A3"/>
  </w:style>
  <w:style w:type="paragraph" w:customStyle="1" w:styleId="30AEC5E819A6444CBAA2577DE6A6050A">
    <w:name w:val="30AEC5E819A6444CBAA2577DE6A6050A"/>
  </w:style>
  <w:style w:type="paragraph" w:customStyle="1" w:styleId="50A20BAE61AB66428EBF5878DD443FA4">
    <w:name w:val="50A20BAE61AB66428EBF5878DD443FA4"/>
  </w:style>
  <w:style w:type="paragraph" w:customStyle="1" w:styleId="092338CCFAE6A64D86382EF2337F9D14">
    <w:name w:val="092338CCFAE6A64D86382EF2337F9D14"/>
  </w:style>
  <w:style w:type="paragraph" w:customStyle="1" w:styleId="89BB066C49E19F47A206B3AB9D09A8AB">
    <w:name w:val="89BB066C49E19F47A206B3AB9D09A8AB"/>
  </w:style>
  <w:style w:type="paragraph" w:customStyle="1" w:styleId="84FD8699DF8C0E4393492491C2AAEC2B">
    <w:name w:val="84FD8699DF8C0E4393492491C2AAEC2B"/>
  </w:style>
  <w:style w:type="paragraph" w:customStyle="1" w:styleId="4F4BFF5C00D0A441A193AADF80F411C9">
    <w:name w:val="4F4BFF5C00D0A441A193AADF80F411C9"/>
  </w:style>
  <w:style w:type="paragraph" w:customStyle="1" w:styleId="C581CCFC73C5954CAC90D7457195E993">
    <w:name w:val="C581CCFC73C5954CAC90D7457195E993"/>
  </w:style>
  <w:style w:type="paragraph" w:customStyle="1" w:styleId="8D5395D8693543429317D0B7311C444A">
    <w:name w:val="8D5395D8693543429317D0B7311C444A"/>
  </w:style>
  <w:style w:type="paragraph" w:customStyle="1" w:styleId="3A7E530EDC2B4A43A5A0079D6FBAAA71">
    <w:name w:val="3A7E530EDC2B4A43A5A0079D6FBAAA71"/>
  </w:style>
  <w:style w:type="paragraph" w:customStyle="1" w:styleId="56DFBA96E06F254687AD326CF907E1C0">
    <w:name w:val="56DFBA96E06F254687AD326CF907E1C0"/>
  </w:style>
  <w:style w:type="paragraph" w:customStyle="1" w:styleId="E79D0BCE9B2BD14DA5B8C70DE47C7B75">
    <w:name w:val="E79D0BCE9B2BD14DA5B8C70DE47C7B75"/>
  </w:style>
  <w:style w:type="paragraph" w:customStyle="1" w:styleId="F66D0D3B7BA38C41BC76F54429325869">
    <w:name w:val="F66D0D3B7BA38C41BC76F54429325869"/>
  </w:style>
  <w:style w:type="paragraph" w:customStyle="1" w:styleId="FAF2F489439F16489F080F7A241B195D">
    <w:name w:val="FAF2F489439F16489F080F7A241B195D"/>
  </w:style>
  <w:style w:type="paragraph" w:customStyle="1" w:styleId="4C647768B1034543B7CC2A9BFF53282F">
    <w:name w:val="4C647768B1034543B7CC2A9BFF53282F"/>
  </w:style>
  <w:style w:type="paragraph" w:customStyle="1" w:styleId="C1BEC391EDF9FA48B1327C51F3787119">
    <w:name w:val="C1BEC391EDF9FA48B1327C51F3787119"/>
  </w:style>
  <w:style w:type="paragraph" w:customStyle="1" w:styleId="E065AC628D02E8479845AEF5FF0E019D">
    <w:name w:val="E065AC628D02E8479845AEF5FF0E019D"/>
  </w:style>
  <w:style w:type="paragraph" w:customStyle="1" w:styleId="7AC47F0B03E3D44287A848EFB50F5159">
    <w:name w:val="7AC47F0B03E3D44287A848EFB50F5159"/>
  </w:style>
  <w:style w:type="paragraph" w:customStyle="1" w:styleId="44B63F0E5B1A6D449E467CBB68135583">
    <w:name w:val="44B63F0E5B1A6D449E467CBB68135583"/>
  </w:style>
  <w:style w:type="paragraph" w:customStyle="1" w:styleId="5CC5F4E486867544B22B129947A92210">
    <w:name w:val="5CC5F4E486867544B22B129947A92210"/>
  </w:style>
  <w:style w:type="paragraph" w:customStyle="1" w:styleId="29A41705ABE26F4597BC7A044997DE50">
    <w:name w:val="29A41705ABE26F4597BC7A044997DE50"/>
  </w:style>
  <w:style w:type="paragraph" w:customStyle="1" w:styleId="1DB47C98A8AF6445A1A4D30C6A7007CC">
    <w:name w:val="1DB47C98A8AF6445A1A4D30C6A7007CC"/>
  </w:style>
  <w:style w:type="paragraph" w:customStyle="1" w:styleId="B0C66901911EBA43B9F1790157663ED4">
    <w:name w:val="B0C66901911EBA43B9F1790157663ED4"/>
  </w:style>
  <w:style w:type="paragraph" w:customStyle="1" w:styleId="72E1409BC852F344B75CC9360F293B2F">
    <w:name w:val="72E1409BC852F344B75CC9360F293B2F"/>
  </w:style>
  <w:style w:type="paragraph" w:customStyle="1" w:styleId="E24242AE16F3104482CB1C4338BFA92A">
    <w:name w:val="E24242AE16F3104482CB1C4338BFA92A"/>
  </w:style>
  <w:style w:type="paragraph" w:customStyle="1" w:styleId="7874521734D8C94E84D4C3A8EF0BD8FB">
    <w:name w:val="7874521734D8C94E84D4C3A8EF0BD8FB"/>
  </w:style>
  <w:style w:type="paragraph" w:customStyle="1" w:styleId="B1A4D8A2A0D67F4697058602D1204EF9">
    <w:name w:val="B1A4D8A2A0D67F4697058602D1204EF9"/>
  </w:style>
  <w:style w:type="paragraph" w:customStyle="1" w:styleId="4BA8250F7B78BA42928891F5A0A6FE84">
    <w:name w:val="4BA8250F7B78BA42928891F5A0A6FE84"/>
  </w:style>
  <w:style w:type="paragraph" w:customStyle="1" w:styleId="94281ED7E6C93B40957B2EC8EC8004FB">
    <w:name w:val="94281ED7E6C93B40957B2EC8EC8004FB"/>
  </w:style>
  <w:style w:type="paragraph" w:customStyle="1" w:styleId="6CA1D620956C2A4B846A2B43C8EEB667">
    <w:name w:val="6CA1D620956C2A4B846A2B43C8EEB667"/>
  </w:style>
  <w:style w:type="paragraph" w:customStyle="1" w:styleId="B8FF931337F50D41951DD09AE00C2B47">
    <w:name w:val="B8FF931337F50D41951DD09AE00C2B47"/>
  </w:style>
  <w:style w:type="paragraph" w:customStyle="1" w:styleId="DCCA473B09C9D748B23FCB80C9B31CA4">
    <w:name w:val="DCCA473B09C9D748B23FCB80C9B31CA4"/>
  </w:style>
  <w:style w:type="paragraph" w:customStyle="1" w:styleId="36A8A6BCF83D204AAA675FB656E86AF0">
    <w:name w:val="36A8A6BCF83D204AAA675FB656E86AF0"/>
  </w:style>
  <w:style w:type="paragraph" w:customStyle="1" w:styleId="2C4F5AE5BD9F3748B52F5368361CA6A8">
    <w:name w:val="2C4F5AE5BD9F3748B52F5368361CA6A8"/>
  </w:style>
  <w:style w:type="paragraph" w:customStyle="1" w:styleId="AE7340A93DADE84191E07F2B75C66E4A">
    <w:name w:val="AE7340A93DADE84191E07F2B75C66E4A"/>
  </w:style>
  <w:style w:type="paragraph" w:customStyle="1" w:styleId="EA00C9507925B8419FB5DA199D64ED16">
    <w:name w:val="EA00C9507925B8419FB5DA199D64ED16"/>
  </w:style>
  <w:style w:type="paragraph" w:customStyle="1" w:styleId="FD41CB0944DDB94492A51527B8A9AE9B">
    <w:name w:val="FD41CB0944DDB94492A51527B8A9AE9B"/>
  </w:style>
  <w:style w:type="paragraph" w:customStyle="1" w:styleId="E72F5CC56AA6C746A65F912410147E98">
    <w:name w:val="E72F5CC56AA6C746A65F912410147E98"/>
  </w:style>
  <w:style w:type="paragraph" w:customStyle="1" w:styleId="1DCD6D1310763F4F97AA0722DF2CE451">
    <w:name w:val="1DCD6D1310763F4F97AA0722DF2CE451"/>
  </w:style>
  <w:style w:type="paragraph" w:customStyle="1" w:styleId="7E0013FB64C3E14F8269815746ECED40">
    <w:name w:val="7E0013FB64C3E14F8269815746ECED40"/>
  </w:style>
  <w:style w:type="paragraph" w:customStyle="1" w:styleId="C7B9842A65393043951FEBC04423998A">
    <w:name w:val="C7B9842A65393043951FEBC04423998A"/>
  </w:style>
  <w:style w:type="paragraph" w:customStyle="1" w:styleId="7495779E25FD204BB9A72E37D4E4E500">
    <w:name w:val="7495779E25FD204BB9A72E37D4E4E500"/>
  </w:style>
  <w:style w:type="paragraph" w:customStyle="1" w:styleId="668CE98011D65642924D286720C9C12B">
    <w:name w:val="668CE98011D65642924D286720C9C12B"/>
    <w:rsid w:val="007E491F"/>
  </w:style>
  <w:style w:type="paragraph" w:customStyle="1" w:styleId="D40BC8837E68D94B98989AA812C3DA16">
    <w:name w:val="D40BC8837E68D94B98989AA812C3DA16"/>
    <w:rsid w:val="007E491F"/>
  </w:style>
  <w:style w:type="paragraph" w:customStyle="1" w:styleId="E91873EA8F7CE0499FA5E2A69D80A77E">
    <w:name w:val="E91873EA8F7CE0499FA5E2A69D80A77E"/>
    <w:rsid w:val="007E491F"/>
  </w:style>
  <w:style w:type="paragraph" w:customStyle="1" w:styleId="FAC441CB5D6AA140B63157C9CC6399B2">
    <w:name w:val="FAC441CB5D6AA140B63157C9CC6399B2"/>
    <w:rsid w:val="007E491F"/>
  </w:style>
  <w:style w:type="paragraph" w:customStyle="1" w:styleId="957A531AC752CD4A91691E94A4744E9E">
    <w:name w:val="957A531AC752CD4A91691E94A4744E9E"/>
    <w:rsid w:val="007E491F"/>
  </w:style>
  <w:style w:type="paragraph" w:customStyle="1" w:styleId="A17C454C4EE6454FBF345D0D7F986C8B">
    <w:name w:val="A17C454C4EE6454FBF345D0D7F986C8B"/>
    <w:rsid w:val="007E491F"/>
  </w:style>
  <w:style w:type="paragraph" w:customStyle="1" w:styleId="B3AC10ABBCFA1A49A3BAC3FF4228B841">
    <w:name w:val="B3AC10ABBCFA1A49A3BAC3FF4228B841"/>
    <w:rsid w:val="007E491F"/>
  </w:style>
  <w:style w:type="paragraph" w:customStyle="1" w:styleId="DBF770C6F8603849B29C1491BBDDC95F">
    <w:name w:val="DBF770C6F8603849B29C1491BBDDC95F"/>
    <w:rsid w:val="000E359B"/>
  </w:style>
  <w:style w:type="paragraph" w:customStyle="1" w:styleId="74CD9716CECB184A85B291AF6AAC5BBC">
    <w:name w:val="74CD9716CECB184A85B291AF6AAC5BBC"/>
    <w:rsid w:val="000E359B"/>
  </w:style>
  <w:style w:type="paragraph" w:customStyle="1" w:styleId="4C64B4C813E1C84292516B99A262AC3A">
    <w:name w:val="4C64B4C813E1C84292516B99A262AC3A"/>
    <w:rsid w:val="000E359B"/>
  </w:style>
  <w:style w:type="paragraph" w:customStyle="1" w:styleId="F182234FB8F61A429C594E5EB53D928E">
    <w:name w:val="F182234FB8F61A429C594E5EB53D928E"/>
    <w:rsid w:val="000E359B"/>
  </w:style>
  <w:style w:type="paragraph" w:customStyle="1" w:styleId="FBDFA5DA01B0F046B99AB755F6784851">
    <w:name w:val="FBDFA5DA01B0F046B99AB755F6784851"/>
    <w:rsid w:val="000E359B"/>
  </w:style>
  <w:style w:type="paragraph" w:customStyle="1" w:styleId="3090C2538A1BCE40AA6F5EE93C362DB0">
    <w:name w:val="3090C2538A1BCE40AA6F5EE93C362DB0"/>
    <w:rsid w:val="000E359B"/>
  </w:style>
  <w:style w:type="paragraph" w:customStyle="1" w:styleId="579FA57F53AAB0438D2BA54B2824FFFA">
    <w:name w:val="579FA57F53AAB0438D2BA54B2824FFFA"/>
    <w:rsid w:val="000E359B"/>
  </w:style>
  <w:style w:type="paragraph" w:customStyle="1" w:styleId="94FFB4B0F4632A46A6247A20F2B4193D">
    <w:name w:val="94FFB4B0F4632A46A6247A20F2B4193D"/>
    <w:rsid w:val="000E359B"/>
  </w:style>
  <w:style w:type="paragraph" w:customStyle="1" w:styleId="1B5032B7CD6B67438A20DBD387CD65B0">
    <w:name w:val="1B5032B7CD6B67438A20DBD387CD65B0"/>
    <w:rsid w:val="000E359B"/>
  </w:style>
  <w:style w:type="paragraph" w:customStyle="1" w:styleId="2C66658E6A7E6A4C93AC8553DAE65524">
    <w:name w:val="2C66658E6A7E6A4C93AC8553DAE65524"/>
    <w:rsid w:val="000E359B"/>
  </w:style>
  <w:style w:type="paragraph" w:customStyle="1" w:styleId="E603F7FFD169584D92F1E6CADFF4CF54">
    <w:name w:val="E603F7FFD169584D92F1E6CADFF4CF54"/>
    <w:rsid w:val="000E359B"/>
  </w:style>
  <w:style w:type="paragraph" w:customStyle="1" w:styleId="14A66EE888B401429ADA48FC64CD4A8B">
    <w:name w:val="14A66EE888B401429ADA48FC64CD4A8B"/>
    <w:rsid w:val="000E359B"/>
  </w:style>
  <w:style w:type="paragraph" w:customStyle="1" w:styleId="0992125442545C49AA27057009F95390">
    <w:name w:val="0992125442545C49AA27057009F95390"/>
    <w:rsid w:val="000E359B"/>
  </w:style>
  <w:style w:type="paragraph" w:customStyle="1" w:styleId="7AB3FAF6880DD8409B2EF211E5286A8F">
    <w:name w:val="7AB3FAF6880DD8409B2EF211E5286A8F"/>
    <w:rsid w:val="000E359B"/>
  </w:style>
  <w:style w:type="paragraph" w:customStyle="1" w:styleId="74DAA4CBF8290D4AB7817E847876B7A3">
    <w:name w:val="74DAA4CBF8290D4AB7817E847876B7A3"/>
    <w:rsid w:val="000E359B"/>
  </w:style>
  <w:style w:type="paragraph" w:customStyle="1" w:styleId="D3DF6E6BF9716840BF4272BD8166D62D">
    <w:name w:val="D3DF6E6BF9716840BF4272BD8166D62D"/>
    <w:rsid w:val="000E359B"/>
  </w:style>
  <w:style w:type="paragraph" w:customStyle="1" w:styleId="089DCF3256473348A9E59EAC7683E8A4">
    <w:name w:val="089DCF3256473348A9E59EAC7683E8A4"/>
    <w:rsid w:val="000E359B"/>
  </w:style>
  <w:style w:type="paragraph" w:customStyle="1" w:styleId="FFB51E0F60A46346BC86BBDD8E391ED2">
    <w:name w:val="FFB51E0F60A46346BC86BBDD8E391ED2"/>
    <w:rsid w:val="000E359B"/>
  </w:style>
  <w:style w:type="paragraph" w:customStyle="1" w:styleId="A6F0E25EB2E69D4397F1C9332B0E4621">
    <w:name w:val="A6F0E25EB2E69D4397F1C9332B0E4621"/>
    <w:rsid w:val="000E359B"/>
  </w:style>
  <w:style w:type="paragraph" w:customStyle="1" w:styleId="A4676550E873F148B35AB8A45591B03A">
    <w:name w:val="A4676550E873F148B35AB8A45591B03A"/>
    <w:rsid w:val="000E359B"/>
  </w:style>
  <w:style w:type="paragraph" w:customStyle="1" w:styleId="6042255B76464B4CBCC8A153332AEAE8">
    <w:name w:val="6042255B76464B4CBCC8A153332AEAE8"/>
    <w:rsid w:val="000E359B"/>
  </w:style>
  <w:style w:type="paragraph" w:customStyle="1" w:styleId="9012D07CB45D7D4D9355EB92D4DE40FB">
    <w:name w:val="9012D07CB45D7D4D9355EB92D4DE40FB"/>
    <w:rsid w:val="00F27A30"/>
  </w:style>
  <w:style w:type="paragraph" w:customStyle="1" w:styleId="B5AC0D261543984AA3344DA42DF18ACC">
    <w:name w:val="B5AC0D261543984AA3344DA42DF18ACC"/>
    <w:rsid w:val="00F27A30"/>
  </w:style>
  <w:style w:type="paragraph" w:customStyle="1" w:styleId="A53CF69DA2124A48B4B7796B1EFD26B6">
    <w:name w:val="A53CF69DA2124A48B4B7796B1EFD26B6"/>
    <w:rsid w:val="008568C2"/>
  </w:style>
  <w:style w:type="paragraph" w:customStyle="1" w:styleId="878713FE3439E24DB648C9E433AC929A">
    <w:name w:val="878713FE3439E24DB648C9E433AC929A"/>
    <w:rsid w:val="008568C2"/>
  </w:style>
  <w:style w:type="paragraph" w:customStyle="1" w:styleId="3E8D41E4DEE21243A5EB6CBA54CB0445">
    <w:name w:val="3E8D41E4DEE21243A5EB6CBA54CB0445"/>
    <w:rsid w:val="008568C2"/>
  </w:style>
  <w:style w:type="paragraph" w:customStyle="1" w:styleId="16E042660B9B594686BE454304999941">
    <w:name w:val="16E042660B9B594686BE454304999941"/>
    <w:rsid w:val="008568C2"/>
  </w:style>
  <w:style w:type="paragraph" w:customStyle="1" w:styleId="295E1D084083954B98FB089B271EB40A">
    <w:name w:val="295E1D084083954B98FB089B271EB40A"/>
    <w:rsid w:val="008568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M.Dekaj</dc:creator>
  <cp:lastModifiedBy>Microsoft Office User</cp:lastModifiedBy>
  <cp:revision>2</cp:revision>
  <dcterms:created xsi:type="dcterms:W3CDTF">2018-03-27T16:27:00Z</dcterms:created>
  <dcterms:modified xsi:type="dcterms:W3CDTF">2018-03-27T16:27:00Z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